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1B5" w:rsidRDefault="000151B5" w:rsidP="000151B5">
      <w:pPr>
        <w:pStyle w:val="INASPMainheaderH1"/>
      </w:pPr>
      <w:bookmarkStart w:id="0" w:name="_Toc223686339"/>
      <w:bookmarkStart w:id="1" w:name="_Toc223700550"/>
      <w:r>
        <w:t xml:space="preserve">Bandwidth management and optimisation </w:t>
      </w:r>
    </w:p>
    <w:p w:rsidR="000151B5" w:rsidRDefault="000151B5" w:rsidP="000151B5">
      <w:pPr>
        <w:pStyle w:val="INASPMainheaderH1"/>
      </w:pPr>
      <w:r>
        <w:t>Policy Development Workshop</w:t>
      </w:r>
    </w:p>
    <w:p w:rsidR="000151B5" w:rsidRPr="008A0350" w:rsidRDefault="000151B5" w:rsidP="000151B5">
      <w:pPr>
        <w:pStyle w:val="INASPSubheadingH2"/>
        <w:rPr>
          <w:lang w:val="en-US"/>
        </w:rPr>
      </w:pPr>
      <w:r>
        <w:t xml:space="preserve">Unit 3b: </w:t>
      </w:r>
      <w:r w:rsidRPr="008A0350">
        <w:rPr>
          <w:lang w:val="en-US"/>
        </w:rPr>
        <w:t>Creating the policy</w:t>
      </w:r>
    </w:p>
    <w:p w:rsidR="000151B5" w:rsidRDefault="000151B5" w:rsidP="000151B5">
      <w:pPr>
        <w:pStyle w:val="INASPSectionHeadingh3"/>
      </w:pPr>
      <w:r>
        <w:t>Exercise</w:t>
      </w:r>
    </w:p>
    <w:p w:rsidR="000151B5" w:rsidRDefault="000151B5" w:rsidP="000151B5">
      <w:pPr>
        <w:pStyle w:val="INASPBodycopy"/>
      </w:pPr>
      <w:r>
        <w:t>In this session participants will build on the work done in Unit 2a/2b to develop a plan for creating or enhancing their Acceptable Use Policies or related documents.</w:t>
      </w:r>
    </w:p>
    <w:p w:rsidR="000151B5" w:rsidRDefault="000151B5" w:rsidP="000151B5">
      <w:pPr>
        <w:pStyle w:val="INASPSectionHeadingh3"/>
      </w:pPr>
      <w:bookmarkStart w:id="2" w:name="_Toc293487638"/>
      <w:r>
        <w:t>Document Notes</w:t>
      </w:r>
      <w:bookmarkEnd w:id="2"/>
    </w:p>
    <w:tbl>
      <w:tblPr>
        <w:tblStyle w:val="Style1"/>
        <w:tblW w:w="0" w:type="auto"/>
        <w:tblLayout w:type="fixed"/>
        <w:tblLook w:val="06A0" w:firstRow="1" w:lastRow="0" w:firstColumn="1" w:lastColumn="0" w:noHBand="1" w:noVBand="1"/>
      </w:tblPr>
      <w:tblGrid>
        <w:gridCol w:w="2660"/>
        <w:gridCol w:w="6520"/>
      </w:tblGrid>
      <w:tr w:rsidR="000151B5" w:rsidRPr="00B32752" w:rsidTr="00C4788C">
        <w:trPr>
          <w:cantSplit/>
        </w:trPr>
        <w:tc>
          <w:tcPr>
            <w:tcW w:w="2660" w:type="dxa"/>
            <w:tcMar>
              <w:top w:w="0" w:type="dxa"/>
            </w:tcMar>
          </w:tcPr>
          <w:p w:rsidR="000151B5" w:rsidRPr="00B32752" w:rsidRDefault="000151B5" w:rsidP="00C4788C">
            <w:pPr>
              <w:pStyle w:val="INASPTable"/>
            </w:pPr>
            <w:r w:rsidRPr="00B32752">
              <w:t>Author:</w:t>
            </w:r>
          </w:p>
        </w:tc>
        <w:tc>
          <w:tcPr>
            <w:tcW w:w="6520" w:type="dxa"/>
          </w:tcPr>
          <w:p w:rsidR="000151B5" w:rsidRPr="00B32752" w:rsidRDefault="000151B5" w:rsidP="000151B5">
            <w:pPr>
              <w:pStyle w:val="INASPTable"/>
            </w:pPr>
            <w:r>
              <w:t xml:space="preserve">Duncan Greaves (TENET); Manuela </w:t>
            </w:r>
            <w:proofErr w:type="spellStart"/>
            <w:r>
              <w:t>Bianco</w:t>
            </w:r>
            <w:proofErr w:type="spellEnd"/>
            <w:r>
              <w:t>, Martin Belcher (INASP)</w:t>
            </w:r>
          </w:p>
        </w:tc>
      </w:tr>
      <w:tr w:rsidR="000151B5" w:rsidRPr="00B32752" w:rsidTr="00C4788C">
        <w:trPr>
          <w:cantSplit/>
        </w:trPr>
        <w:tc>
          <w:tcPr>
            <w:tcW w:w="2660" w:type="dxa"/>
            <w:tcMar>
              <w:top w:w="0" w:type="dxa"/>
            </w:tcMar>
          </w:tcPr>
          <w:p w:rsidR="000151B5" w:rsidRPr="00B32752" w:rsidRDefault="000151B5" w:rsidP="00C4788C">
            <w:pPr>
              <w:pStyle w:val="INASPTable"/>
            </w:pPr>
            <w:r w:rsidRPr="00B32752">
              <w:t>File name:</w:t>
            </w:r>
          </w:p>
        </w:tc>
        <w:tc>
          <w:tcPr>
            <w:tcW w:w="6520" w:type="dxa"/>
          </w:tcPr>
          <w:p w:rsidR="000151B5" w:rsidRPr="00B32752" w:rsidRDefault="000151B5" w:rsidP="00C4788C">
            <w:pPr>
              <w:pStyle w:val="INASPTable"/>
            </w:pPr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B53E16">
              <w:rPr>
                <w:noProof/>
              </w:rPr>
              <w:t>Unit3b-Exercise.docx</w:t>
            </w:r>
            <w:r>
              <w:rPr>
                <w:noProof/>
              </w:rPr>
              <w:fldChar w:fldCharType="end"/>
            </w:r>
          </w:p>
        </w:tc>
      </w:tr>
      <w:tr w:rsidR="000151B5" w:rsidRPr="00B32752" w:rsidTr="00C4788C">
        <w:trPr>
          <w:cantSplit/>
        </w:trPr>
        <w:tc>
          <w:tcPr>
            <w:tcW w:w="2660" w:type="dxa"/>
            <w:tcMar>
              <w:top w:w="0" w:type="dxa"/>
            </w:tcMar>
          </w:tcPr>
          <w:p w:rsidR="000151B5" w:rsidRPr="00B32752" w:rsidRDefault="000151B5" w:rsidP="00C4788C">
            <w:pPr>
              <w:pStyle w:val="INASPTable"/>
            </w:pPr>
            <w:r w:rsidRPr="00B32752">
              <w:t>Date submitted:</w:t>
            </w:r>
          </w:p>
        </w:tc>
        <w:tc>
          <w:tcPr>
            <w:tcW w:w="6520" w:type="dxa"/>
          </w:tcPr>
          <w:p w:rsidR="000151B5" w:rsidRPr="00B32752" w:rsidRDefault="000151B5" w:rsidP="00C4788C">
            <w:pPr>
              <w:pStyle w:val="INASPTable"/>
            </w:pPr>
            <w:r>
              <w:rPr>
                <w:noProof/>
              </w:rPr>
              <w:t>28/08/2006 15:26</w:t>
            </w:r>
            <w:bookmarkStart w:id="3" w:name="_GoBack"/>
            <w:bookmarkEnd w:id="3"/>
          </w:p>
        </w:tc>
      </w:tr>
      <w:tr w:rsidR="000151B5" w:rsidRPr="00B32752" w:rsidTr="00C4788C">
        <w:trPr>
          <w:cantSplit/>
        </w:trPr>
        <w:tc>
          <w:tcPr>
            <w:tcW w:w="2660" w:type="dxa"/>
            <w:tcMar>
              <w:top w:w="0" w:type="dxa"/>
            </w:tcMar>
          </w:tcPr>
          <w:p w:rsidR="000151B5" w:rsidRPr="00B32752" w:rsidRDefault="000151B5" w:rsidP="00C4788C">
            <w:pPr>
              <w:pStyle w:val="INASPTable"/>
            </w:pPr>
            <w:r w:rsidRPr="00B32752">
              <w:t>Date last updated:</w:t>
            </w:r>
          </w:p>
        </w:tc>
        <w:tc>
          <w:tcPr>
            <w:tcW w:w="6520" w:type="dxa"/>
          </w:tcPr>
          <w:p w:rsidR="000151B5" w:rsidRPr="00B32752" w:rsidRDefault="000151B5" w:rsidP="00C4788C">
            <w:pPr>
              <w:pStyle w:val="INASPTable"/>
            </w:pPr>
            <w:r>
              <w:fldChar w:fldCharType="begin"/>
            </w:r>
            <w:r>
              <w:instrText xml:space="preserve"> SAVEDATE  \@ "dd/MM/yyyy HH:mm"  \* MERGEFORMAT </w:instrText>
            </w:r>
            <w:r>
              <w:fldChar w:fldCharType="separate"/>
            </w:r>
            <w:r w:rsidR="00B53E16">
              <w:rPr>
                <w:noProof/>
              </w:rPr>
              <w:t>21/08/2013 14:50</w:t>
            </w:r>
            <w:r>
              <w:fldChar w:fldCharType="end"/>
            </w:r>
          </w:p>
        </w:tc>
      </w:tr>
    </w:tbl>
    <w:p w:rsidR="000151B5" w:rsidRDefault="000151B5" w:rsidP="000151B5">
      <w:pPr>
        <w:pStyle w:val="INASPSectionHeadingh3"/>
      </w:pPr>
      <w:r>
        <w:t>Summary</w:t>
      </w:r>
    </w:p>
    <w:p w:rsidR="000151B5" w:rsidRDefault="000151B5" w:rsidP="000151B5">
      <w:pPr>
        <w:pStyle w:val="INASPBodycopy"/>
      </w:pPr>
      <w:r>
        <w:t>On completion of this session the learner will have:</w:t>
      </w:r>
    </w:p>
    <w:p w:rsidR="000151B5" w:rsidRDefault="000151B5" w:rsidP="000151B5">
      <w:pPr>
        <w:pStyle w:val="INASPBodycopy"/>
        <w:numPr>
          <w:ilvl w:val="0"/>
          <w:numId w:val="6"/>
        </w:numPr>
      </w:pPr>
      <w:r>
        <w:t>Identified</w:t>
      </w:r>
      <w:r w:rsidRPr="001B6A4E">
        <w:t>, document</w:t>
      </w:r>
      <w:r>
        <w:t>ed</w:t>
      </w:r>
      <w:r w:rsidRPr="001B6A4E">
        <w:t xml:space="preserve"> and discuss</w:t>
      </w:r>
      <w:r>
        <w:t>ed</w:t>
      </w:r>
      <w:r w:rsidRPr="001B6A4E">
        <w:t xml:space="preserve"> the key steps that</w:t>
      </w:r>
      <w:r>
        <w:t xml:space="preserve"> </w:t>
      </w:r>
      <w:r w:rsidRPr="001B6A4E">
        <w:t>typically need to be taken to develop and implement a</w:t>
      </w:r>
      <w:r>
        <w:t xml:space="preserve"> </w:t>
      </w:r>
      <w:r w:rsidRPr="001B6A4E">
        <w:t>policy</w:t>
      </w:r>
      <w:r>
        <w:t>.</w:t>
      </w:r>
    </w:p>
    <w:p w:rsidR="000151B5" w:rsidRDefault="000151B5" w:rsidP="000151B5">
      <w:pPr>
        <w:pStyle w:val="INASPBodycopy"/>
        <w:numPr>
          <w:ilvl w:val="0"/>
          <w:numId w:val="6"/>
        </w:numPr>
      </w:pPr>
      <w:r>
        <w:t>Practised preparing and presenting a policy development rationale and defence.</w:t>
      </w:r>
    </w:p>
    <w:p w:rsidR="000151B5" w:rsidRDefault="000151B5" w:rsidP="000151B5">
      <w:pPr>
        <w:pStyle w:val="INASPBodycopy"/>
        <w:numPr>
          <w:ilvl w:val="0"/>
          <w:numId w:val="6"/>
        </w:numPr>
      </w:pPr>
      <w:r>
        <w:t>Started preparation on a detailed policy development implementation plan.</w:t>
      </w:r>
    </w:p>
    <w:p w:rsidR="000151B5" w:rsidRDefault="000151B5" w:rsidP="000151B5">
      <w:pPr>
        <w:pStyle w:val="INASPBodycopy"/>
      </w:pPr>
      <w:r>
        <w:t>Expected time to complete all parts of this exercise is 4.5-5 hours, depending on group size and number of participating institutions.</w:t>
      </w:r>
    </w:p>
    <w:p w:rsidR="000151B5" w:rsidRDefault="000151B5" w:rsidP="000151B5">
      <w:pPr>
        <w:pStyle w:val="INASPBodycopy"/>
      </w:pPr>
      <w:r w:rsidRPr="009B0825">
        <w:rPr>
          <w:b/>
        </w:rPr>
        <w:t>Note:</w:t>
      </w:r>
      <w:r>
        <w:t xml:space="preserve"> This exercise should be used if most institutions have </w:t>
      </w:r>
      <w:r w:rsidRPr="005D3DB8">
        <w:rPr>
          <w:b/>
        </w:rPr>
        <w:t xml:space="preserve">not </w:t>
      </w:r>
      <w:r>
        <w:t>started the policy development process. If all or most institutions have started this process, then they should do exercise 3a.</w:t>
      </w:r>
    </w:p>
    <w:p w:rsidR="000151B5" w:rsidRDefault="000151B5" w:rsidP="000151B5">
      <w:pPr>
        <w:pStyle w:val="INASPSectionHeadingh3"/>
      </w:pPr>
      <w:r>
        <w:br w:type="page"/>
      </w:r>
      <w:bookmarkStart w:id="4" w:name="_Toc361214431"/>
      <w:bookmarkStart w:id="5" w:name="_Toc377545447"/>
      <w:bookmarkStart w:id="6" w:name="_Toc377893312"/>
      <w:bookmarkStart w:id="7" w:name="_Toc377893687"/>
      <w:bookmarkStart w:id="8" w:name="_Toc377893754"/>
      <w:bookmarkStart w:id="9" w:name="_Toc377894055"/>
      <w:bookmarkStart w:id="10" w:name="_Toc10263203"/>
      <w:r>
        <w:lastRenderedPageBreak/>
        <w:t>Introduction</w:t>
      </w:r>
      <w:bookmarkEnd w:id="10"/>
    </w:p>
    <w:p w:rsidR="000151B5" w:rsidRDefault="000151B5" w:rsidP="000151B5">
      <w:pPr>
        <w:pStyle w:val="INASPBodycopy"/>
      </w:pPr>
      <w:r>
        <w:t xml:space="preserve">After having introduced the process to develop appropriate policies for bandwidth management and optimization, any questions regarding these issues can be answered </w:t>
      </w:r>
    </w:p>
    <w:p w:rsidR="000151B5" w:rsidRDefault="000151B5" w:rsidP="000151B5">
      <w:pPr>
        <w:pStyle w:val="INASPBodycopy"/>
      </w:pPr>
      <w:r>
        <w:t>This exercise is undertaken if no or few institutions participating have already started a policy development process. If most institutions have started the policy development process then they should undertake the Unit3a-Exercise.</w:t>
      </w:r>
    </w:p>
    <w:p w:rsidR="000151B5" w:rsidRDefault="000151B5" w:rsidP="000151B5">
      <w:pPr>
        <w:pStyle w:val="INASPBodycopy"/>
      </w:pPr>
      <w:r>
        <w:t>Participants then undertake this planning exercise, in four phases…</w:t>
      </w:r>
    </w:p>
    <w:p w:rsidR="000151B5" w:rsidRDefault="000151B5" w:rsidP="000151B5">
      <w:pPr>
        <w:pStyle w:val="INASPBodycopy"/>
        <w:numPr>
          <w:ilvl w:val="0"/>
          <w:numId w:val="7"/>
        </w:numPr>
      </w:pPr>
      <w:r>
        <w:t>Phase 1; they discuss the need for a policy and formulate arguments to be used in proposing policy development.</w:t>
      </w:r>
    </w:p>
    <w:p w:rsidR="000151B5" w:rsidRDefault="000151B5" w:rsidP="000151B5">
      <w:pPr>
        <w:pStyle w:val="INASPBodycopy"/>
        <w:numPr>
          <w:ilvl w:val="0"/>
          <w:numId w:val="7"/>
        </w:numPr>
      </w:pPr>
      <w:r>
        <w:t xml:space="preserve">Phase 2; they present the case for policy development in a role play environment and share conclusions in a role-playing plenary exercise. </w:t>
      </w:r>
    </w:p>
    <w:p w:rsidR="000151B5" w:rsidRDefault="000151B5" w:rsidP="000151B5">
      <w:pPr>
        <w:pStyle w:val="INASPBodycopy"/>
        <w:numPr>
          <w:ilvl w:val="0"/>
          <w:numId w:val="7"/>
        </w:numPr>
      </w:pPr>
      <w:r>
        <w:t>Phase 3; they prepare a more detailed institutional plan and present this to other participants in preparation for implementation activities on workshop completion.</w:t>
      </w:r>
    </w:p>
    <w:p w:rsidR="000151B5" w:rsidRDefault="000151B5" w:rsidP="000151B5">
      <w:pPr>
        <w:pStyle w:val="INASPSectionHeadingh3"/>
      </w:pPr>
      <w:r>
        <w:t>Phase 1: Group discussion, establishing the need for policy</w:t>
      </w:r>
    </w:p>
    <w:p w:rsidR="000151B5" w:rsidRDefault="000151B5" w:rsidP="000151B5">
      <w:pPr>
        <w:pStyle w:val="INASPBodycopy"/>
      </w:pPr>
      <w:r>
        <w:t>Divide into 2-5 groups as directed by the facilitator. It is a good idea to create groups from paired institutions who can assist each other further in the policy development process and who may be able to support each other in a peer development process.</w:t>
      </w:r>
    </w:p>
    <w:p w:rsidR="000151B5" w:rsidRDefault="000151B5" w:rsidP="000151B5">
      <w:pPr>
        <w:pStyle w:val="INASPBodycopy"/>
      </w:pPr>
      <w:r>
        <w:t>Consider what you have learned from Units 1 and 2a about the role of policy in bandwidth management and the characteristics of good policy.</w:t>
      </w:r>
    </w:p>
    <w:p w:rsidR="000151B5" w:rsidRDefault="000151B5" w:rsidP="000151B5">
      <w:pPr>
        <w:pStyle w:val="INASPBodycopy"/>
      </w:pPr>
      <w:r>
        <w:t>Now imagine that you are all from the same institution and that you are a task team with a mandate from the institution to propose a policy development process. Prepare a presentation to help you do this. An outline of items you might like to include in the presentation is as below. Nominate a spokesperson to present your group’s conclusions.</w:t>
      </w:r>
    </w:p>
    <w:p w:rsidR="000151B5" w:rsidRPr="000151B5" w:rsidRDefault="000151B5" w:rsidP="000151B5">
      <w:pPr>
        <w:pStyle w:val="INASPBodycopy"/>
        <w:rPr>
          <w:b/>
        </w:rPr>
      </w:pPr>
      <w:r w:rsidRPr="000151B5">
        <w:rPr>
          <w:b/>
        </w:rPr>
        <w:t>Items for inclusion in your presentation</w:t>
      </w:r>
      <w:r w:rsidRPr="000151B5">
        <w:rPr>
          <w:b/>
        </w:rPr>
        <w:t>:</w:t>
      </w:r>
    </w:p>
    <w:p w:rsidR="000151B5" w:rsidRDefault="000151B5" w:rsidP="000151B5">
      <w:pPr>
        <w:pStyle w:val="INASPBodycopy"/>
        <w:numPr>
          <w:ilvl w:val="0"/>
          <w:numId w:val="8"/>
        </w:numPr>
      </w:pPr>
      <w:r>
        <w:t>Why does your institution require a policy in this area?</w:t>
      </w:r>
    </w:p>
    <w:p w:rsidR="000151B5" w:rsidRDefault="000151B5" w:rsidP="000151B5">
      <w:pPr>
        <w:pStyle w:val="INASPBodycopy"/>
        <w:numPr>
          <w:ilvl w:val="0"/>
          <w:numId w:val="8"/>
        </w:numPr>
      </w:pPr>
      <w:r>
        <w:t>How should this policy be developed?</w:t>
      </w:r>
    </w:p>
    <w:p w:rsidR="000151B5" w:rsidRDefault="000151B5" w:rsidP="000151B5">
      <w:pPr>
        <w:pStyle w:val="INASPBodycopy"/>
        <w:numPr>
          <w:ilvl w:val="0"/>
          <w:numId w:val="8"/>
        </w:numPr>
      </w:pPr>
      <w:r>
        <w:t>What might the resulting policy look like?</w:t>
      </w:r>
    </w:p>
    <w:p w:rsidR="000151B5" w:rsidRDefault="000151B5" w:rsidP="000151B5">
      <w:pPr>
        <w:pStyle w:val="INASPBodycopy"/>
      </w:pPr>
      <w:r>
        <w:lastRenderedPageBreak/>
        <w:t>Keep your presentation short and concise. It is exactly this kind of presentation that you may need to make on your return, so make it as real as possible.</w:t>
      </w:r>
    </w:p>
    <w:p w:rsidR="000151B5" w:rsidRDefault="000151B5" w:rsidP="000151B5">
      <w:pPr>
        <w:pStyle w:val="INASPBodycopy"/>
      </w:pPr>
      <w:r>
        <w:t>You might like to use the form on the next page to help prepare your presentation.</w:t>
      </w:r>
    </w:p>
    <w:p w:rsidR="000151B5" w:rsidRDefault="000151B5" w:rsidP="000151B5">
      <w:pPr>
        <w:pStyle w:val="INASPBodycopy"/>
      </w:pPr>
      <w:r>
        <w:t>Total exercise time for phase 1: 60 minutes.</w:t>
      </w:r>
    </w:p>
    <w:p w:rsidR="000151B5" w:rsidRPr="000151B5" w:rsidRDefault="000151B5" w:rsidP="000151B5">
      <w:pPr>
        <w:pStyle w:val="INASPBodycopy"/>
        <w:rPr>
          <w:b/>
        </w:rPr>
      </w:pPr>
      <w:r w:rsidRPr="000C4256">
        <w:br w:type="page"/>
      </w:r>
      <w:r w:rsidRPr="000151B5">
        <w:rPr>
          <w:b/>
        </w:rPr>
        <w:lastRenderedPageBreak/>
        <w:t>Policy development rationale – possible issues for inclusion</w:t>
      </w:r>
    </w:p>
    <w:p w:rsidR="000151B5" w:rsidRDefault="000151B5" w:rsidP="000151B5">
      <w:pPr>
        <w:pStyle w:val="INASPBodycopy"/>
      </w:pPr>
      <w:r>
        <w:t>Why does your institution require a policy in this area?</w:t>
      </w:r>
    </w:p>
    <w:p w:rsidR="000151B5" w:rsidRDefault="000151B5" w:rsidP="000151B5">
      <w:pPr>
        <w:pStyle w:val="INASPBodycopy"/>
      </w:pPr>
      <w:r>
        <w:t>[It is recommended you concentrate your efforts on this part of phase 1]</w:t>
      </w: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 xml:space="preserve">How should this </w:t>
      </w:r>
      <w:r w:rsidRPr="000151B5">
        <w:t>policy</w:t>
      </w:r>
      <w:r>
        <w:t xml:space="preserve"> be developed?</w:t>
      </w: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>What might the resulting policy look like?</w:t>
      </w: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Bodycopy"/>
        <w:rPr>
          <w:rFonts w:ascii="Courier New" w:hAnsi="Courier New"/>
        </w:rPr>
      </w:pPr>
    </w:p>
    <w:p w:rsidR="000151B5" w:rsidRDefault="000151B5" w:rsidP="000151B5">
      <w:pPr>
        <w:pStyle w:val="INASPSectionHeadingh3"/>
      </w:pPr>
      <w:r>
        <w:rPr>
          <w:rFonts w:ascii="Courier New" w:hAnsi="Courier New"/>
        </w:rPr>
        <w:br w:type="page"/>
      </w:r>
      <w:r>
        <w:lastRenderedPageBreak/>
        <w:t>Phase 2: Presentation and discussion</w:t>
      </w:r>
    </w:p>
    <w:p w:rsidR="000151B5" w:rsidRDefault="000151B5" w:rsidP="000151B5">
      <w:pPr>
        <w:pStyle w:val="INASPBodycopy"/>
      </w:pPr>
      <w:r>
        <w:t>Each group’s spokesperson should present his or her group’s policy development rationale to the plenary session.</w:t>
      </w:r>
    </w:p>
    <w:p w:rsidR="000151B5" w:rsidRDefault="000151B5" w:rsidP="000151B5">
      <w:pPr>
        <w:pStyle w:val="INASPBodycopy"/>
      </w:pPr>
      <w:r>
        <w:t>The spokesperson must assume that he or she is facing a critical audience and be prepared to defend the plan.</w:t>
      </w:r>
    </w:p>
    <w:p w:rsidR="000151B5" w:rsidRDefault="000151B5" w:rsidP="000151B5">
      <w:pPr>
        <w:pStyle w:val="INASPBodycopy"/>
      </w:pPr>
      <w:r>
        <w:t xml:space="preserve">The audience in turn is expected to adopt a critical </w:t>
      </w:r>
      <w:proofErr w:type="gramStart"/>
      <w:r>
        <w:t>attitude</w:t>
      </w:r>
      <w:proofErr w:type="gramEnd"/>
      <w:r>
        <w:t>. It can help if individual members assume the roles of the following role-players:</w:t>
      </w:r>
      <w:r w:rsidRPr="00250A5D">
        <w:t xml:space="preserve"> </w:t>
      </w:r>
    </w:p>
    <w:p w:rsidR="000151B5" w:rsidRDefault="000151B5" w:rsidP="000151B5">
      <w:pPr>
        <w:pStyle w:val="INASPBodycopy"/>
        <w:numPr>
          <w:ilvl w:val="0"/>
          <w:numId w:val="9"/>
        </w:numPr>
      </w:pPr>
      <w:r w:rsidRPr="00250A5D">
        <w:t>a university librarian</w:t>
      </w:r>
    </w:p>
    <w:p w:rsidR="000151B5" w:rsidRDefault="000151B5" w:rsidP="000151B5">
      <w:pPr>
        <w:pStyle w:val="INASPBodycopy"/>
        <w:numPr>
          <w:ilvl w:val="0"/>
          <w:numId w:val="9"/>
        </w:numPr>
      </w:pPr>
      <w:r w:rsidRPr="00250A5D">
        <w:t>a senior researcher</w:t>
      </w:r>
    </w:p>
    <w:p w:rsidR="000151B5" w:rsidRDefault="000151B5" w:rsidP="000151B5">
      <w:pPr>
        <w:pStyle w:val="INASPBodycopy"/>
        <w:numPr>
          <w:ilvl w:val="0"/>
          <w:numId w:val="9"/>
        </w:numPr>
      </w:pPr>
      <w:r w:rsidRPr="00250A5D">
        <w:t>an academic defending academic freedom</w:t>
      </w:r>
    </w:p>
    <w:p w:rsidR="000151B5" w:rsidRDefault="000151B5" w:rsidP="000151B5">
      <w:pPr>
        <w:pStyle w:val="INASPBodycopy"/>
        <w:numPr>
          <w:ilvl w:val="0"/>
          <w:numId w:val="9"/>
        </w:numPr>
      </w:pPr>
      <w:r w:rsidRPr="00250A5D">
        <w:t>a student</w:t>
      </w:r>
    </w:p>
    <w:p w:rsidR="000151B5" w:rsidRDefault="000151B5" w:rsidP="000151B5">
      <w:pPr>
        <w:pStyle w:val="INASPBodycopy"/>
        <w:numPr>
          <w:ilvl w:val="0"/>
          <w:numId w:val="9"/>
        </w:numPr>
      </w:pPr>
      <w:r w:rsidRPr="00250A5D">
        <w:t>the director of human resources</w:t>
      </w:r>
    </w:p>
    <w:p w:rsidR="000151B5" w:rsidRDefault="000151B5" w:rsidP="000151B5">
      <w:pPr>
        <w:pStyle w:val="INASPBodycopy"/>
        <w:numPr>
          <w:ilvl w:val="0"/>
          <w:numId w:val="9"/>
        </w:numPr>
      </w:pPr>
      <w:r>
        <w:t>a union representative</w:t>
      </w:r>
    </w:p>
    <w:p w:rsidR="000151B5" w:rsidRDefault="000151B5" w:rsidP="000151B5">
      <w:pPr>
        <w:pStyle w:val="INASPBodycopy"/>
      </w:pPr>
      <w:r>
        <w:t xml:space="preserve">Once the first group has completed its presentation and it has been critically discussed, the second group should do the same. A maximum of 10 minutes presentation per group, 10 minutes discussion per group. </w:t>
      </w:r>
    </w:p>
    <w:p w:rsidR="000151B5" w:rsidRDefault="000151B5" w:rsidP="000151B5">
      <w:pPr>
        <w:pStyle w:val="INASPBodycopy"/>
      </w:pPr>
      <w:r>
        <w:t>When reviewing other group’s presentations make a note of any good or bad points that you might like to include/ensure against in your plan.</w:t>
      </w:r>
    </w:p>
    <w:p w:rsidR="000151B5" w:rsidRDefault="000151B5" w:rsidP="000151B5">
      <w:pPr>
        <w:pStyle w:val="INASPBodycopy"/>
      </w:pPr>
      <w:r>
        <w:t>After all groups have presented their rationale, the facilitator will summarise general trends and themes and take questions/comments from participants.</w:t>
      </w:r>
    </w:p>
    <w:p w:rsidR="000151B5" w:rsidRDefault="000151B5" w:rsidP="000151B5">
      <w:pPr>
        <w:pStyle w:val="INASPBodycopy"/>
      </w:pPr>
      <w:r>
        <w:t>Total exercise time for phase 2: 60-90 minutes depending on the number of groups.</w:t>
      </w:r>
    </w:p>
    <w:p w:rsidR="000151B5" w:rsidRDefault="000151B5" w:rsidP="000151B5">
      <w:pPr>
        <w:pStyle w:val="INASPSectionHeadingh3"/>
      </w:pPr>
      <w:r>
        <w:br w:type="page"/>
      </w:r>
      <w:r>
        <w:lastRenderedPageBreak/>
        <w:t>Phase 3: Detailed planning and presentation</w:t>
      </w:r>
    </w:p>
    <w:p w:rsidR="000151B5" w:rsidRDefault="000151B5" w:rsidP="000151B5">
      <w:pPr>
        <w:pStyle w:val="INASPBodycopy"/>
      </w:pPr>
      <w:r>
        <w:t xml:space="preserve">Each initial group from phase one above or institutional group as directed by the facilitator, should now work as a group to extend its short policy development rational into </w:t>
      </w:r>
      <w:r w:rsidRPr="00DA6F6F">
        <w:rPr>
          <w:b/>
        </w:rPr>
        <w:t>a policy development action plan</w:t>
      </w:r>
      <w:r>
        <w:t xml:space="preserve">, detailing the steps that will be taken to develop their policy, who will take these steps, and what the deliverables at each stage will be. </w:t>
      </w:r>
    </w:p>
    <w:p w:rsidR="000151B5" w:rsidRDefault="000151B5" w:rsidP="000151B5">
      <w:pPr>
        <w:pStyle w:val="INASPBodycopy"/>
      </w:pPr>
      <w:r>
        <w:t>This phase is about the plan to get the policy in place and not the details of the actual policy itself.</w:t>
      </w:r>
    </w:p>
    <w:p w:rsidR="000151B5" w:rsidRDefault="000151B5" w:rsidP="000151B5">
      <w:pPr>
        <w:pStyle w:val="INASPBodycopy"/>
      </w:pPr>
      <w:r>
        <w:t xml:space="preserve">If workshop participants intend to continue on to Unit 4 (Peer Review Mechanism) then the detailed plan should be shared at this stage with the intended reviewer. </w:t>
      </w:r>
    </w:p>
    <w:p w:rsidR="000151B5" w:rsidRPr="003515D1" w:rsidRDefault="000151B5" w:rsidP="000151B5">
      <w:pPr>
        <w:pStyle w:val="INASPBodycopy"/>
      </w:pPr>
      <w:r w:rsidRPr="003515D1">
        <w:t>A possible structure of an action plan is provided to help guide developments in this area. However, please adopt the structure you feel is most effective.</w:t>
      </w:r>
      <w:r>
        <w:t xml:space="preserve"> Groups should prepare their plans in as much detail as possible for up to 120 minutes.</w:t>
      </w:r>
    </w:p>
    <w:p w:rsidR="000151B5" w:rsidRDefault="000151B5" w:rsidP="000151B5">
      <w:pPr>
        <w:pStyle w:val="INASPBodycopy"/>
      </w:pPr>
      <w:r>
        <w:t xml:space="preserve">Depending on time, all groups or just selected volunteers </w:t>
      </w:r>
      <w:proofErr w:type="gramStart"/>
      <w:r>
        <w:t>should</w:t>
      </w:r>
      <w:proofErr w:type="gramEnd"/>
      <w:r>
        <w:t xml:space="preserve"> present their </w:t>
      </w:r>
      <w:r w:rsidRPr="00DA6F6F">
        <w:rPr>
          <w:b/>
        </w:rPr>
        <w:t>policy development action plan</w:t>
      </w:r>
      <w:r>
        <w:rPr>
          <w:b/>
        </w:rPr>
        <w:t>s</w:t>
      </w:r>
      <w:r>
        <w:t xml:space="preserve"> to the entire group. A maximum of 10 minutes presentation per group is allowed.</w:t>
      </w:r>
    </w:p>
    <w:p w:rsidR="000151B5" w:rsidRDefault="000151B5" w:rsidP="000151B5">
      <w:pPr>
        <w:pStyle w:val="INASPBodycopy"/>
      </w:pPr>
      <w:r>
        <w:t>Total exercise time for phase 3: 120-150 minutes depending on the number of groups.</w:t>
      </w:r>
    </w:p>
    <w:p w:rsidR="000151B5" w:rsidRPr="000151B5" w:rsidRDefault="000151B5" w:rsidP="000151B5">
      <w:pPr>
        <w:pStyle w:val="INASPBodycopy"/>
        <w:rPr>
          <w:b/>
        </w:rPr>
      </w:pPr>
      <w:r>
        <w:br w:type="page"/>
      </w:r>
      <w:r w:rsidRPr="000151B5">
        <w:rPr>
          <w:b/>
        </w:rPr>
        <w:lastRenderedPageBreak/>
        <w:t>A possible structure of a policy implementation action plan</w:t>
      </w:r>
    </w:p>
    <w:p w:rsidR="000151B5" w:rsidRDefault="000151B5" w:rsidP="000151B5">
      <w:pPr>
        <w:pStyle w:val="INASPBodycopy"/>
      </w:pPr>
      <w:r>
        <w:t>Objectives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>Rational and problem definition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>Policy development team; structure and people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>Development process summary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>Risks and threats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lastRenderedPageBreak/>
        <w:t>Opportunities and allies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>Key stakeholders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>Key processes and dates to interact with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t>Timescales and key deliverables</w:t>
      </w: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ind w:right="1310"/>
        <w:rPr>
          <w:rFonts w:ascii="Courier New" w:hAnsi="Courier New"/>
        </w:rPr>
      </w:pPr>
    </w:p>
    <w:p w:rsidR="000151B5" w:rsidRDefault="000151B5" w:rsidP="000151B5">
      <w:pPr>
        <w:pStyle w:val="INASPBodycopy"/>
      </w:pPr>
      <w:r>
        <w:lastRenderedPageBreak/>
        <w:t>Who is ultimately responsible for this?</w:t>
      </w:r>
    </w:p>
    <w:p w:rsidR="000151B5" w:rsidRDefault="000151B5" w:rsidP="000151B5">
      <w:pPr>
        <w:pStyle w:val="INASPBodycopy"/>
      </w:pPr>
    </w:p>
    <w:p w:rsidR="000151B5" w:rsidRDefault="000151B5" w:rsidP="000151B5">
      <w:pPr>
        <w:pStyle w:val="INASPBodycopy"/>
      </w:pPr>
    </w:p>
    <w:p w:rsidR="000151B5" w:rsidRDefault="000151B5" w:rsidP="000151B5">
      <w:pPr>
        <w:pStyle w:val="INASPBodycopy"/>
      </w:pPr>
      <w:r>
        <w:t>When will the policy be in place?</w:t>
      </w:r>
    </w:p>
    <w:p w:rsidR="000151B5" w:rsidRDefault="000151B5" w:rsidP="000151B5">
      <w:pPr>
        <w:pStyle w:val="INASPSectionHeadingh3"/>
      </w:pPr>
      <w:r>
        <w:rPr>
          <w:rFonts w:ascii="Courier New" w:hAnsi="Courier New"/>
        </w:rPr>
        <w:br w:type="page"/>
      </w:r>
      <w:bookmarkStart w:id="11" w:name="_Toc10263204"/>
      <w:bookmarkEnd w:id="4"/>
      <w:bookmarkEnd w:id="5"/>
      <w:bookmarkEnd w:id="6"/>
      <w:bookmarkEnd w:id="7"/>
      <w:bookmarkEnd w:id="8"/>
      <w:bookmarkEnd w:id="9"/>
      <w:r>
        <w:lastRenderedPageBreak/>
        <w:t>Conclusion</w:t>
      </w:r>
      <w:bookmarkEnd w:id="11"/>
    </w:p>
    <w:p w:rsidR="000151B5" w:rsidRDefault="000151B5" w:rsidP="000151B5">
      <w:pPr>
        <w:pStyle w:val="INASPBodycopy"/>
      </w:pPr>
      <w:r>
        <w:t xml:space="preserve">The purpose of these activities has been to practise presenting a rationale for policy development in this area and to then develop a plan for the development and implementation of appropriate policies for bandwidth management and optimization within participant’s institutions. </w:t>
      </w:r>
    </w:p>
    <w:p w:rsidR="000151B5" w:rsidRDefault="000151B5" w:rsidP="000151B5">
      <w:pPr>
        <w:pStyle w:val="INASPBodycopy"/>
      </w:pPr>
      <w:r>
        <w:t>Attention has been paid to encourage sharing of ideas among participants and reflection on opportunities to work together and supporting each other has been encouraged.</w:t>
      </w:r>
    </w:p>
    <w:p w:rsidR="004C10E2" w:rsidRPr="00980D64" w:rsidRDefault="000151B5" w:rsidP="000151B5">
      <w:pPr>
        <w:pStyle w:val="INASPBodycopy"/>
      </w:pPr>
      <w:r>
        <w:t>A follow-up workshop is planned to discuss participants’ progress, any challenges they will have encountered and how to overcome them.</w:t>
      </w:r>
      <w:bookmarkEnd w:id="0"/>
      <w:bookmarkEnd w:id="1"/>
      <w:r w:rsidRPr="00980D64">
        <w:t xml:space="preserve"> </w:t>
      </w:r>
    </w:p>
    <w:sectPr w:rsidR="004C10E2" w:rsidRPr="00980D64" w:rsidSect="000D2F62">
      <w:headerReference w:type="default" r:id="rId9"/>
      <w:footerReference w:type="default" r:id="rId10"/>
      <w:pgSz w:w="11900" w:h="1682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1B5" w:rsidRDefault="000151B5" w:rsidP="00980D64">
      <w:r>
        <w:separator/>
      </w:r>
    </w:p>
  </w:endnote>
  <w:endnote w:type="continuationSeparator" w:id="0">
    <w:p w:rsidR="000151B5" w:rsidRDefault="000151B5" w:rsidP="00980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ejaVu Sans">
    <w:altName w:val="Times New Roman"/>
    <w:charset w:val="00"/>
    <w:family w:val="auto"/>
    <w:pitch w:val="variable"/>
    <w:sig w:usb0="00000000" w:usb1="D200FDFF" w:usb2="0A046029" w:usb3="00000000" w:csb0="8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6771"/>
      <w:gridCol w:w="1984"/>
      <w:gridCol w:w="481"/>
    </w:tblGrid>
    <w:tr w:rsidR="00D83C09" w:rsidTr="00EB2F14">
      <w:tc>
        <w:tcPr>
          <w:tcW w:w="6771" w:type="dxa"/>
        </w:tcPr>
        <w:p w:rsidR="00D83C09" w:rsidRDefault="004D50BD" w:rsidP="004D50BD">
          <w:pPr>
            <w:pStyle w:val="INASPFooter"/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FILENAME </w:instrText>
          </w:r>
          <w:r>
            <w:rPr>
              <w:lang w:val="en-US"/>
            </w:rPr>
            <w:fldChar w:fldCharType="separate"/>
          </w:r>
          <w:r w:rsidR="00B53E16">
            <w:rPr>
              <w:noProof/>
              <w:lang w:val="en-US"/>
            </w:rPr>
            <w:t>Unit3b-Exercise.docx</w:t>
          </w:r>
          <w:r>
            <w:rPr>
              <w:lang w:val="en-US"/>
            </w:rPr>
            <w:fldChar w:fldCharType="end"/>
          </w:r>
        </w:p>
      </w:tc>
      <w:tc>
        <w:tcPr>
          <w:tcW w:w="1984" w:type="dxa"/>
        </w:tcPr>
        <w:p w:rsidR="00D83C09" w:rsidRDefault="00D83C09" w:rsidP="004D50BD">
          <w:pPr>
            <w:pStyle w:val="INASPFooter"/>
          </w:pPr>
        </w:p>
      </w:tc>
      <w:tc>
        <w:tcPr>
          <w:tcW w:w="481" w:type="dxa"/>
        </w:tcPr>
        <w:p w:rsidR="00D83C09" w:rsidRDefault="00D83C09" w:rsidP="004D50BD">
          <w:pPr>
            <w:pStyle w:val="INASPFoot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53E16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ab/>
          </w:r>
        </w:p>
      </w:tc>
    </w:tr>
  </w:tbl>
  <w:p w:rsidR="00D83C09" w:rsidRDefault="00D83C09" w:rsidP="004D50BD">
    <w:pPr>
      <w:pStyle w:val="INASP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1B5" w:rsidRDefault="000151B5" w:rsidP="00980D64">
      <w:r>
        <w:separator/>
      </w:r>
    </w:p>
  </w:footnote>
  <w:footnote w:type="continuationSeparator" w:id="0">
    <w:p w:rsidR="000151B5" w:rsidRDefault="000151B5" w:rsidP="00980D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9D2" w:rsidRDefault="000949D2">
    <w:pPr>
      <w:pStyle w:val="Header"/>
    </w:pPr>
    <w:r>
      <w:rPr>
        <w:noProof/>
        <w:lang w:eastAsia="en-GB"/>
      </w:rPr>
      <w:drawing>
        <wp:inline distT="0" distB="0" distL="0" distR="0" wp14:anchorId="375818D4" wp14:editId="49BD3E6E">
          <wp:extent cx="5727700" cy="909955"/>
          <wp:effectExtent l="0" t="0" r="12700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-0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909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8531795"/>
    <w:multiLevelType w:val="hybridMultilevel"/>
    <w:tmpl w:val="AC548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A2A60"/>
    <w:multiLevelType w:val="hybridMultilevel"/>
    <w:tmpl w:val="B0E015B0"/>
    <w:lvl w:ilvl="0" w:tplc="F61AFCF8">
      <w:start w:val="1"/>
      <w:numFmt w:val="bullet"/>
      <w:lvlText w:val=""/>
      <w:lvlJc w:val="left"/>
      <w:pPr>
        <w:tabs>
          <w:tab w:val="num" w:pos="874"/>
        </w:tabs>
        <w:ind w:left="874" w:hanging="43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77"/>
        </w:tabs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7"/>
        </w:tabs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7"/>
        </w:tabs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7"/>
        </w:tabs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7"/>
        </w:tabs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7"/>
        </w:tabs>
        <w:ind w:left="6917" w:hanging="360"/>
      </w:pPr>
      <w:rPr>
        <w:rFonts w:ascii="Wingdings" w:hAnsi="Wingdings" w:hint="default"/>
      </w:rPr>
    </w:lvl>
  </w:abstractNum>
  <w:abstractNum w:abstractNumId="3">
    <w:nsid w:val="20DC5B93"/>
    <w:multiLevelType w:val="hybridMultilevel"/>
    <w:tmpl w:val="A2DEC258"/>
    <w:lvl w:ilvl="0" w:tplc="F61AFCF8">
      <w:start w:val="1"/>
      <w:numFmt w:val="bullet"/>
      <w:lvlText w:val=""/>
      <w:lvlJc w:val="left"/>
      <w:pPr>
        <w:tabs>
          <w:tab w:val="num" w:pos="874"/>
        </w:tabs>
        <w:ind w:left="874" w:hanging="43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77"/>
        </w:tabs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7"/>
        </w:tabs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7"/>
        </w:tabs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7"/>
        </w:tabs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7"/>
        </w:tabs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7"/>
        </w:tabs>
        <w:ind w:left="6917" w:hanging="360"/>
      </w:pPr>
      <w:rPr>
        <w:rFonts w:ascii="Wingdings" w:hAnsi="Wingdings" w:hint="default"/>
      </w:rPr>
    </w:lvl>
  </w:abstractNum>
  <w:abstractNum w:abstractNumId="4">
    <w:nsid w:val="24C7138D"/>
    <w:multiLevelType w:val="hybridMultilevel"/>
    <w:tmpl w:val="8B666D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F132039"/>
    <w:multiLevelType w:val="hybridMultilevel"/>
    <w:tmpl w:val="D13C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9458D8"/>
    <w:multiLevelType w:val="hybridMultilevel"/>
    <w:tmpl w:val="205EF7A6"/>
    <w:lvl w:ilvl="0" w:tplc="F61AFCF8">
      <w:start w:val="1"/>
      <w:numFmt w:val="bullet"/>
      <w:lvlText w:val=""/>
      <w:lvlJc w:val="left"/>
      <w:pPr>
        <w:tabs>
          <w:tab w:val="num" w:pos="874"/>
        </w:tabs>
        <w:ind w:left="874" w:hanging="43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77"/>
        </w:tabs>
        <w:ind w:left="1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7"/>
        </w:tabs>
        <w:ind w:left="3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7"/>
        </w:tabs>
        <w:ind w:left="4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7"/>
        </w:tabs>
        <w:ind w:left="5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7"/>
        </w:tabs>
        <w:ind w:left="6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7"/>
        </w:tabs>
        <w:ind w:left="6917" w:hanging="360"/>
      </w:pPr>
      <w:rPr>
        <w:rFonts w:ascii="Wingdings" w:hAnsi="Wingdings" w:hint="default"/>
      </w:rPr>
    </w:lvl>
  </w:abstractNum>
  <w:abstractNum w:abstractNumId="7">
    <w:nsid w:val="6EBB46B2"/>
    <w:multiLevelType w:val="hybridMultilevel"/>
    <w:tmpl w:val="B4187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122328"/>
    <w:multiLevelType w:val="hybridMultilevel"/>
    <w:tmpl w:val="E23CC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B5"/>
    <w:rsid w:val="000151B5"/>
    <w:rsid w:val="00065729"/>
    <w:rsid w:val="000712AF"/>
    <w:rsid w:val="000949D2"/>
    <w:rsid w:val="000D0BEA"/>
    <w:rsid w:val="000D2F62"/>
    <w:rsid w:val="00193AEC"/>
    <w:rsid w:val="00235AF1"/>
    <w:rsid w:val="00361DEF"/>
    <w:rsid w:val="003B5180"/>
    <w:rsid w:val="0040376B"/>
    <w:rsid w:val="0045097D"/>
    <w:rsid w:val="004668CF"/>
    <w:rsid w:val="004B2C03"/>
    <w:rsid w:val="004C10E2"/>
    <w:rsid w:val="004D50BD"/>
    <w:rsid w:val="00597585"/>
    <w:rsid w:val="00631F21"/>
    <w:rsid w:val="00674B25"/>
    <w:rsid w:val="006D1AA6"/>
    <w:rsid w:val="00712BD4"/>
    <w:rsid w:val="00741D77"/>
    <w:rsid w:val="007E409F"/>
    <w:rsid w:val="00816B16"/>
    <w:rsid w:val="0083499C"/>
    <w:rsid w:val="0095447B"/>
    <w:rsid w:val="009564AB"/>
    <w:rsid w:val="00980D64"/>
    <w:rsid w:val="00A022FF"/>
    <w:rsid w:val="00A47C57"/>
    <w:rsid w:val="00A66EEC"/>
    <w:rsid w:val="00A75E35"/>
    <w:rsid w:val="00A964F6"/>
    <w:rsid w:val="00AF103E"/>
    <w:rsid w:val="00B32752"/>
    <w:rsid w:val="00B4511E"/>
    <w:rsid w:val="00B53E16"/>
    <w:rsid w:val="00B815B9"/>
    <w:rsid w:val="00BA0DD0"/>
    <w:rsid w:val="00BC6E6B"/>
    <w:rsid w:val="00CE14C2"/>
    <w:rsid w:val="00CE505C"/>
    <w:rsid w:val="00D60BBB"/>
    <w:rsid w:val="00D83C09"/>
    <w:rsid w:val="00DC019C"/>
    <w:rsid w:val="00E227FE"/>
    <w:rsid w:val="00F67044"/>
    <w:rsid w:val="00F777D1"/>
    <w:rsid w:val="00FB3848"/>
    <w:rsid w:val="00FD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96EC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B5"/>
    <w:pPr>
      <w:spacing w:after="240"/>
      <w:jc w:val="both"/>
    </w:pPr>
    <w:rPr>
      <w:rFonts w:ascii="Arial" w:eastAsia="Times New Roman" w:hAnsi="Arial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3B5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B5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16B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151B5"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0151B5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0151B5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0151B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151B5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151B5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D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D64"/>
  </w:style>
  <w:style w:type="paragraph" w:styleId="Footer">
    <w:name w:val="footer"/>
    <w:basedOn w:val="Normal"/>
    <w:link w:val="FooterChar"/>
    <w:uiPriority w:val="99"/>
    <w:unhideWhenUsed/>
    <w:rsid w:val="00980D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64"/>
  </w:style>
  <w:style w:type="paragraph" w:styleId="BalloonText">
    <w:name w:val="Balloon Text"/>
    <w:basedOn w:val="Normal"/>
    <w:link w:val="BalloonTextChar"/>
    <w:uiPriority w:val="99"/>
    <w:semiHidden/>
    <w:unhideWhenUsed/>
    <w:rsid w:val="00980D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6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details">
    <w:name w:val="Contact details"/>
    <w:basedOn w:val="Normal"/>
    <w:qFormat/>
    <w:rsid w:val="00D83C09"/>
    <w:pPr>
      <w:autoSpaceDE w:val="0"/>
      <w:autoSpaceDN w:val="0"/>
      <w:adjustRightInd w:val="0"/>
      <w:spacing w:line="288" w:lineRule="auto"/>
      <w:textAlignment w:val="center"/>
    </w:pPr>
    <w:rPr>
      <w:rFonts w:cs="Arial"/>
      <w:bCs/>
      <w:color w:val="666666"/>
      <w:szCs w:val="12"/>
      <w:lang w:eastAsia="en-GB"/>
    </w:rPr>
  </w:style>
  <w:style w:type="paragraph" w:customStyle="1" w:styleId="INASPBodycopy">
    <w:name w:val="INASP Body copy"/>
    <w:basedOn w:val="BodyText"/>
    <w:qFormat/>
    <w:rsid w:val="009564AB"/>
    <w:pPr>
      <w:spacing w:after="300"/>
    </w:pPr>
    <w:rPr>
      <w:rFonts w:cs="DejaVu Sans"/>
      <w:color w:val="666666"/>
      <w:sz w:val="20"/>
    </w:rPr>
  </w:style>
  <w:style w:type="paragraph" w:customStyle="1" w:styleId="INASPMainheaderH1">
    <w:name w:val="INASP Main header (H1)"/>
    <w:basedOn w:val="Heading1"/>
    <w:qFormat/>
    <w:rsid w:val="000949D2"/>
    <w:rPr>
      <w:rFonts w:ascii="Georgia" w:hAnsi="Georgia"/>
      <w:color w:val="5784CC"/>
    </w:rPr>
  </w:style>
  <w:style w:type="paragraph" w:styleId="BodyText">
    <w:name w:val="Body Text"/>
    <w:basedOn w:val="Normal"/>
    <w:link w:val="BodyTextChar"/>
    <w:uiPriority w:val="99"/>
    <w:semiHidden/>
    <w:unhideWhenUsed/>
    <w:rsid w:val="00980D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D64"/>
  </w:style>
  <w:style w:type="paragraph" w:customStyle="1" w:styleId="INASPSubheadingH2">
    <w:name w:val="INASP Sub heading (H2)"/>
    <w:basedOn w:val="Heading2"/>
    <w:qFormat/>
    <w:rsid w:val="00B32752"/>
    <w:rPr>
      <w:rFonts w:ascii="Georgia" w:hAnsi="Georgia"/>
      <w:color w:val="5784CC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51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61DE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2">
    <w:name w:val="Light Shading Accent 2"/>
    <w:basedOn w:val="TableNormal"/>
    <w:uiPriority w:val="60"/>
    <w:rsid w:val="00361DE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61DE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61DE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61DE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9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0BBB"/>
    <w:pPr>
      <w:spacing w:before="120"/>
    </w:pPr>
    <w:rPr>
      <w:rFonts w:ascii="Georgia" w:hAnsi="Georgia"/>
      <w:b/>
      <w:color w:val="666666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60BBB"/>
    <w:pPr>
      <w:ind w:left="240"/>
    </w:pPr>
    <w:rPr>
      <w:rFonts w:ascii="Georgia" w:hAnsi="Georgia"/>
      <w:b/>
      <w:color w:val="666666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2BD4"/>
    <w:pPr>
      <w:ind w:left="480"/>
    </w:pPr>
    <w:rPr>
      <w:rFonts w:ascii="Georgia" w:hAnsi="Georgia"/>
      <w:color w:val="666666"/>
      <w:sz w:val="20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019C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019C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019C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019C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019C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019C"/>
    <w:pPr>
      <w:ind w:left="1920"/>
    </w:pPr>
    <w:rPr>
      <w:sz w:val="20"/>
    </w:rPr>
  </w:style>
  <w:style w:type="table" w:customStyle="1" w:styleId="Style1">
    <w:name w:val="Style1"/>
    <w:basedOn w:val="TableNormal"/>
    <w:uiPriority w:val="99"/>
    <w:rsid w:val="006D1AA6"/>
    <w:rPr>
      <w:rFonts w:ascii="DejaVu Sans" w:hAnsi="DejaVu Sans"/>
      <w:sz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EEE"/>
      <w:tcMar>
        <w:top w:w="113" w:type="dxa"/>
      </w:tcMar>
    </w:tcPr>
  </w:style>
  <w:style w:type="paragraph" w:customStyle="1" w:styleId="INASPSectionHeadingh3">
    <w:name w:val="INASP Section Heading (h3)"/>
    <w:basedOn w:val="Heading3"/>
    <w:qFormat/>
    <w:rsid w:val="00CE505C"/>
    <w:pPr>
      <w:pBdr>
        <w:bottom w:val="single" w:sz="2" w:space="1" w:color="4F81BD" w:themeColor="accent1"/>
      </w:pBdr>
      <w:spacing w:before="600" w:after="100"/>
    </w:pPr>
    <w:rPr>
      <w:rFonts w:ascii="Georgia" w:hAnsi="Georgia"/>
      <w:b w:val="0"/>
      <w:sz w:val="32"/>
      <w:szCs w:val="36"/>
    </w:rPr>
  </w:style>
  <w:style w:type="paragraph" w:customStyle="1" w:styleId="INASPCoverTitle">
    <w:name w:val="INASP Cover Title"/>
    <w:basedOn w:val="Title"/>
    <w:qFormat/>
    <w:rsid w:val="00A964F6"/>
    <w:pPr>
      <w:pBdr>
        <w:bottom w:val="none" w:sz="0" w:space="0" w:color="auto"/>
      </w:pBdr>
      <w:spacing w:after="0"/>
    </w:pPr>
    <w:rPr>
      <w:rFonts w:ascii="Georgia" w:hAnsi="Georgia"/>
      <w:b/>
      <w:color w:val="EEEEEE"/>
      <w:sz w:val="9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 Title"/>
    <w:basedOn w:val="Subtitle0"/>
    <w:qFormat/>
    <w:rsid w:val="00A964F6"/>
    <w:rPr>
      <w:rFonts w:ascii="Georgia" w:hAnsi="Georgia"/>
      <w:color w:val="EEEEEE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41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0">
    <w:name w:val="Subtitle"/>
    <w:basedOn w:val="Normal"/>
    <w:next w:val="Normal"/>
    <w:link w:val="SubtitleChar"/>
    <w:uiPriority w:val="11"/>
    <w:qFormat/>
    <w:rsid w:val="00B81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B815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D83C09"/>
  </w:style>
  <w:style w:type="paragraph" w:customStyle="1" w:styleId="INASPFooter">
    <w:name w:val="INASP Footer"/>
    <w:basedOn w:val="Footer"/>
    <w:qFormat/>
    <w:rsid w:val="00D83C09"/>
    <w:rPr>
      <w:sz w:val="12"/>
    </w:rPr>
  </w:style>
  <w:style w:type="paragraph" w:customStyle="1" w:styleId="INASPTable">
    <w:name w:val="INASP Table"/>
    <w:basedOn w:val="INASPBodycopy"/>
    <w:qFormat/>
    <w:rsid w:val="00B32752"/>
    <w:pPr>
      <w:spacing w:before="120" w:after="120"/>
    </w:pPr>
  </w:style>
  <w:style w:type="character" w:customStyle="1" w:styleId="Heading4Char">
    <w:name w:val="Heading 4 Char"/>
    <w:basedOn w:val="DefaultParagraphFont"/>
    <w:link w:val="Heading4"/>
    <w:rsid w:val="000151B5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151B5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0151B5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0151B5"/>
    <w:rPr>
      <w:rFonts w:ascii="Arial" w:eastAsia="Times New Roman" w:hAnsi="Arial" w:cs="Times New Roman"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0151B5"/>
    <w:rPr>
      <w:rFonts w:ascii="Arial" w:eastAsia="Times New Roman" w:hAnsi="Arial" w:cs="Times New Roman"/>
      <w:i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0151B5"/>
    <w:rPr>
      <w:rFonts w:ascii="Arial" w:eastAsia="Times New Roman" w:hAnsi="Arial" w:cs="Times New Roman"/>
      <w:i/>
      <w:sz w:val="18"/>
      <w:szCs w:val="20"/>
    </w:rPr>
  </w:style>
  <w:style w:type="paragraph" w:customStyle="1" w:styleId="Summary">
    <w:name w:val="Summary"/>
    <w:basedOn w:val="Normal"/>
    <w:next w:val="Normal"/>
    <w:rsid w:val="000151B5"/>
    <w:pPr>
      <w:keepNext/>
      <w:pBdr>
        <w:top w:val="single" w:sz="6" w:space="3" w:color="auto"/>
        <w:bottom w:val="single" w:sz="6" w:space="3" w:color="auto"/>
      </w:pBdr>
      <w:spacing w:before="480"/>
    </w:pPr>
    <w:rPr>
      <w:b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B5"/>
    <w:pPr>
      <w:spacing w:after="240"/>
      <w:jc w:val="both"/>
    </w:pPr>
    <w:rPr>
      <w:rFonts w:ascii="Arial" w:eastAsia="Times New Roman" w:hAnsi="Arial" w:cs="Times New Roman"/>
      <w:sz w:val="22"/>
      <w:szCs w:val="20"/>
    </w:rPr>
  </w:style>
  <w:style w:type="paragraph" w:styleId="Heading1">
    <w:name w:val="heading 1"/>
    <w:basedOn w:val="Normal"/>
    <w:next w:val="Normal"/>
    <w:link w:val="Heading1Char"/>
    <w:qFormat/>
    <w:rsid w:val="003B51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3B51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16B1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0151B5"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link w:val="Heading5Char"/>
    <w:qFormat/>
    <w:rsid w:val="000151B5"/>
    <w:p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0151B5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0151B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0151B5"/>
    <w:p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0151B5"/>
    <w:p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0D6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D64"/>
  </w:style>
  <w:style w:type="paragraph" w:styleId="Footer">
    <w:name w:val="footer"/>
    <w:basedOn w:val="Normal"/>
    <w:link w:val="FooterChar"/>
    <w:uiPriority w:val="99"/>
    <w:unhideWhenUsed/>
    <w:rsid w:val="00980D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0D64"/>
  </w:style>
  <w:style w:type="paragraph" w:styleId="BalloonText">
    <w:name w:val="Balloon Text"/>
    <w:basedOn w:val="Normal"/>
    <w:link w:val="BalloonTextChar"/>
    <w:uiPriority w:val="99"/>
    <w:semiHidden/>
    <w:unhideWhenUsed/>
    <w:rsid w:val="00980D6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D64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980D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actdetails">
    <w:name w:val="Contact details"/>
    <w:basedOn w:val="Normal"/>
    <w:qFormat/>
    <w:rsid w:val="00D83C09"/>
    <w:pPr>
      <w:autoSpaceDE w:val="0"/>
      <w:autoSpaceDN w:val="0"/>
      <w:adjustRightInd w:val="0"/>
      <w:spacing w:line="288" w:lineRule="auto"/>
      <w:textAlignment w:val="center"/>
    </w:pPr>
    <w:rPr>
      <w:rFonts w:cs="Arial"/>
      <w:bCs/>
      <w:color w:val="666666"/>
      <w:szCs w:val="12"/>
      <w:lang w:eastAsia="en-GB"/>
    </w:rPr>
  </w:style>
  <w:style w:type="paragraph" w:customStyle="1" w:styleId="INASPBodycopy">
    <w:name w:val="INASP Body copy"/>
    <w:basedOn w:val="BodyText"/>
    <w:qFormat/>
    <w:rsid w:val="009564AB"/>
    <w:pPr>
      <w:spacing w:after="300"/>
    </w:pPr>
    <w:rPr>
      <w:rFonts w:cs="DejaVu Sans"/>
      <w:color w:val="666666"/>
      <w:sz w:val="20"/>
    </w:rPr>
  </w:style>
  <w:style w:type="paragraph" w:customStyle="1" w:styleId="INASPMainheaderH1">
    <w:name w:val="INASP Main header (H1)"/>
    <w:basedOn w:val="Heading1"/>
    <w:qFormat/>
    <w:rsid w:val="000949D2"/>
    <w:rPr>
      <w:rFonts w:ascii="Georgia" w:hAnsi="Georgia"/>
      <w:color w:val="5784CC"/>
    </w:rPr>
  </w:style>
  <w:style w:type="paragraph" w:styleId="BodyText">
    <w:name w:val="Body Text"/>
    <w:basedOn w:val="Normal"/>
    <w:link w:val="BodyTextChar"/>
    <w:uiPriority w:val="99"/>
    <w:semiHidden/>
    <w:unhideWhenUsed/>
    <w:rsid w:val="00980D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80D64"/>
  </w:style>
  <w:style w:type="paragraph" w:customStyle="1" w:styleId="INASPSubheadingH2">
    <w:name w:val="INASP Sub heading (H2)"/>
    <w:basedOn w:val="Heading2"/>
    <w:qFormat/>
    <w:rsid w:val="00B32752"/>
    <w:rPr>
      <w:rFonts w:ascii="Georgia" w:hAnsi="Georgia"/>
      <w:color w:val="5784CC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51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61DE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8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2">
    <w:name w:val="Light Shading Accent 2"/>
    <w:basedOn w:val="TableNormal"/>
    <w:uiPriority w:val="60"/>
    <w:rsid w:val="00361DEF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361DEF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361DEF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361DE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C019C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60BBB"/>
    <w:pPr>
      <w:spacing w:before="120"/>
    </w:pPr>
    <w:rPr>
      <w:rFonts w:ascii="Georgia" w:hAnsi="Georgia"/>
      <w:b/>
      <w:color w:val="666666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60BBB"/>
    <w:pPr>
      <w:ind w:left="240"/>
    </w:pPr>
    <w:rPr>
      <w:rFonts w:ascii="Georgia" w:hAnsi="Georgia"/>
      <w:b/>
      <w:color w:val="666666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12BD4"/>
    <w:pPr>
      <w:ind w:left="480"/>
    </w:pPr>
    <w:rPr>
      <w:rFonts w:ascii="Georgia" w:hAnsi="Georgia"/>
      <w:color w:val="666666"/>
      <w:sz w:val="20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019C"/>
    <w:pPr>
      <w:ind w:left="720"/>
    </w:pPr>
    <w:rPr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019C"/>
    <w:pPr>
      <w:ind w:left="960"/>
    </w:pPr>
    <w:rPr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019C"/>
    <w:pPr>
      <w:ind w:left="1200"/>
    </w:pPr>
    <w:rPr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019C"/>
    <w:pPr>
      <w:ind w:left="1440"/>
    </w:pPr>
    <w:rPr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019C"/>
    <w:pPr>
      <w:ind w:left="1680"/>
    </w:pPr>
    <w:rPr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019C"/>
    <w:pPr>
      <w:ind w:left="1920"/>
    </w:pPr>
    <w:rPr>
      <w:sz w:val="20"/>
    </w:rPr>
  </w:style>
  <w:style w:type="table" w:customStyle="1" w:styleId="Style1">
    <w:name w:val="Style1"/>
    <w:basedOn w:val="TableNormal"/>
    <w:uiPriority w:val="99"/>
    <w:rsid w:val="006D1AA6"/>
    <w:rPr>
      <w:rFonts w:ascii="DejaVu Sans" w:hAnsi="DejaVu Sans"/>
      <w:sz w:val="20"/>
    </w:r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EEEE"/>
      <w:tcMar>
        <w:top w:w="113" w:type="dxa"/>
      </w:tcMar>
    </w:tcPr>
  </w:style>
  <w:style w:type="paragraph" w:customStyle="1" w:styleId="INASPSectionHeadingh3">
    <w:name w:val="INASP Section Heading (h3)"/>
    <w:basedOn w:val="Heading3"/>
    <w:qFormat/>
    <w:rsid w:val="00CE505C"/>
    <w:pPr>
      <w:pBdr>
        <w:bottom w:val="single" w:sz="2" w:space="1" w:color="4F81BD" w:themeColor="accent1"/>
      </w:pBdr>
      <w:spacing w:before="600" w:after="100"/>
    </w:pPr>
    <w:rPr>
      <w:rFonts w:ascii="Georgia" w:hAnsi="Georgia"/>
      <w:b w:val="0"/>
      <w:sz w:val="32"/>
      <w:szCs w:val="36"/>
    </w:rPr>
  </w:style>
  <w:style w:type="paragraph" w:customStyle="1" w:styleId="INASPCoverTitle">
    <w:name w:val="INASP Cover Title"/>
    <w:basedOn w:val="Title"/>
    <w:qFormat/>
    <w:rsid w:val="00A964F6"/>
    <w:pPr>
      <w:pBdr>
        <w:bottom w:val="none" w:sz="0" w:space="0" w:color="auto"/>
      </w:pBdr>
      <w:spacing w:after="0"/>
    </w:pPr>
    <w:rPr>
      <w:rFonts w:ascii="Georgia" w:hAnsi="Georgia"/>
      <w:b/>
      <w:color w:val="EEEEEE"/>
      <w:sz w:val="9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B1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SubTitle">
    <w:name w:val="Sub Title"/>
    <w:basedOn w:val="Subtitle0"/>
    <w:qFormat/>
    <w:rsid w:val="00A964F6"/>
    <w:rPr>
      <w:rFonts w:ascii="Georgia" w:hAnsi="Georgia"/>
      <w:color w:val="EEEEEE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741D7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1D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0">
    <w:name w:val="Subtitle"/>
    <w:basedOn w:val="Normal"/>
    <w:next w:val="Normal"/>
    <w:link w:val="SubtitleChar"/>
    <w:uiPriority w:val="11"/>
    <w:qFormat/>
    <w:rsid w:val="00B815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B815B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PageNumber">
    <w:name w:val="page number"/>
    <w:basedOn w:val="DefaultParagraphFont"/>
    <w:uiPriority w:val="99"/>
    <w:semiHidden/>
    <w:unhideWhenUsed/>
    <w:rsid w:val="00D83C09"/>
  </w:style>
  <w:style w:type="paragraph" w:customStyle="1" w:styleId="INASPFooter">
    <w:name w:val="INASP Footer"/>
    <w:basedOn w:val="Footer"/>
    <w:qFormat/>
    <w:rsid w:val="00D83C09"/>
    <w:rPr>
      <w:sz w:val="12"/>
    </w:rPr>
  </w:style>
  <w:style w:type="paragraph" w:customStyle="1" w:styleId="INASPTable">
    <w:name w:val="INASP Table"/>
    <w:basedOn w:val="INASPBodycopy"/>
    <w:qFormat/>
    <w:rsid w:val="00B32752"/>
    <w:pPr>
      <w:spacing w:before="120" w:after="120"/>
    </w:pPr>
  </w:style>
  <w:style w:type="character" w:customStyle="1" w:styleId="Heading4Char">
    <w:name w:val="Heading 4 Char"/>
    <w:basedOn w:val="DefaultParagraphFont"/>
    <w:link w:val="Heading4"/>
    <w:rsid w:val="000151B5"/>
    <w:rPr>
      <w:rFonts w:ascii="Arial" w:eastAsia="Times New Roman" w:hAnsi="Arial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151B5"/>
    <w:rPr>
      <w:rFonts w:ascii="Arial" w:eastAsia="Times New Roman" w:hAnsi="Arial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0151B5"/>
    <w:rPr>
      <w:rFonts w:ascii="Arial" w:eastAsia="Times New Roman" w:hAnsi="Arial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0151B5"/>
    <w:rPr>
      <w:rFonts w:ascii="Arial" w:eastAsia="Times New Roman" w:hAnsi="Arial" w:cs="Times New Roman"/>
      <w:sz w:val="22"/>
      <w:szCs w:val="20"/>
    </w:rPr>
  </w:style>
  <w:style w:type="character" w:customStyle="1" w:styleId="Heading8Char">
    <w:name w:val="Heading 8 Char"/>
    <w:basedOn w:val="DefaultParagraphFont"/>
    <w:link w:val="Heading8"/>
    <w:rsid w:val="000151B5"/>
    <w:rPr>
      <w:rFonts w:ascii="Arial" w:eastAsia="Times New Roman" w:hAnsi="Arial" w:cs="Times New Roman"/>
      <w:i/>
      <w:sz w:val="22"/>
      <w:szCs w:val="20"/>
    </w:rPr>
  </w:style>
  <w:style w:type="character" w:customStyle="1" w:styleId="Heading9Char">
    <w:name w:val="Heading 9 Char"/>
    <w:basedOn w:val="DefaultParagraphFont"/>
    <w:link w:val="Heading9"/>
    <w:rsid w:val="000151B5"/>
    <w:rPr>
      <w:rFonts w:ascii="Arial" w:eastAsia="Times New Roman" w:hAnsi="Arial" w:cs="Times New Roman"/>
      <w:i/>
      <w:sz w:val="18"/>
      <w:szCs w:val="20"/>
    </w:rPr>
  </w:style>
  <w:style w:type="paragraph" w:customStyle="1" w:styleId="Summary">
    <w:name w:val="Summary"/>
    <w:basedOn w:val="Normal"/>
    <w:next w:val="Normal"/>
    <w:rsid w:val="000151B5"/>
    <w:pPr>
      <w:keepNext/>
      <w:pBdr>
        <w:top w:val="single" w:sz="6" w:space="3" w:color="auto"/>
        <w:bottom w:val="single" w:sz="6" w:space="3" w:color="auto"/>
      </w:pBdr>
      <w:spacing w:before="480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0.0.158.198\chris\Dropbox\projects\2013\inaspmaterials\master\templates\INASP%202013%20Simple%20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772463-265D-44E5-8A01-437631B2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INASP 2013 Simple Document.dotx</Template>
  <TotalTime>8</TotalTime>
  <Pages>9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 Hooker Freelance Graphic Designer</Company>
  <LinksUpToDate>false</LinksUpToDate>
  <CharactersWithSpaces>6987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Aptivate</dc:creator>
  <cp:lastModifiedBy>Aptivate</cp:lastModifiedBy>
  <cp:revision>2</cp:revision>
  <cp:lastPrinted>2013-03-04T04:44:00Z</cp:lastPrinted>
  <dcterms:created xsi:type="dcterms:W3CDTF">2013-08-21T13:42:00Z</dcterms:created>
  <dcterms:modified xsi:type="dcterms:W3CDTF">2013-08-21T13:50:00Z</dcterms:modified>
</cp:coreProperties>
</file>