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23686339"/>
    <w:p w:rsidR="0036778E" w:rsidRPr="00A91E5E" w:rsidRDefault="001A2841" w:rsidP="00A91E5E">
      <w:pPr>
        <w:pStyle w:val="Heading2"/>
        <w:rPr>
          <w:rStyle w:val="Heading5Char"/>
        </w:rPr>
      </w:pPr>
      <w:sdt>
        <w:sdtPr>
          <w:id w:val="-3134001"/>
          <w:docPartObj>
            <w:docPartGallery w:val="Cover Pages"/>
            <w:docPartUnique/>
          </w:docPartObj>
        </w:sdtPr>
        <w:sdtEndPr>
          <w:rPr>
            <w:rStyle w:val="TitleChar"/>
            <w:b/>
            <w:sz w:val="56"/>
            <w:szCs w:val="20"/>
          </w:rPr>
        </w:sdtEndPr>
        <w:sdtContent>
          <w:r w:rsidR="00D42F12" w:rsidRPr="003312C9">
            <w:rPr>
              <w:rStyle w:val="TitleChar"/>
              <w:noProof/>
              <w:lang w:eastAsia="en-GB"/>
            </w:rPr>
            <mc:AlternateContent>
              <mc:Choice Requires="wpg">
                <w:drawing>
                  <wp:anchor distT="0" distB="0" distL="114300" distR="114300" simplePos="0" relativeHeight="251664384" behindDoc="0" locked="0" layoutInCell="1" allowOverlap="1" wp14:anchorId="4ED21E4F" wp14:editId="6DE1A35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1D" w:rsidRDefault="004D6C1D" w:rsidP="0026186A">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1D" w:rsidRDefault="004D6C1D" w:rsidP="0026186A">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4D6C1D" w:rsidRDefault="004D6C1D" w:rsidP="0026186A">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D6C1D" w:rsidRDefault="004D6C1D" w:rsidP="0026186A">
                            <w:r>
                              <w:t>Fall</w:t>
                            </w:r>
                          </w:p>
                        </w:txbxContent>
                      </v:textbox>
                    </v:shape>
                  </v:group>
                </w:pict>
              </mc:Fallback>
            </mc:AlternateContent>
          </w:r>
        </w:sdtContent>
      </w:sdt>
      <w:bookmarkEnd w:id="0"/>
    </w:p>
    <w:tbl>
      <w:tblPr>
        <w:tblStyle w:val="INASPtablestyle01"/>
        <w:tblW w:w="0" w:type="auto"/>
        <w:jc w:val="center"/>
        <w:tblCellMar>
          <w:top w:w="0" w:type="dxa"/>
        </w:tblCellMar>
        <w:tblLook w:val="04A0" w:firstRow="1" w:lastRow="0" w:firstColumn="1" w:lastColumn="0" w:noHBand="0" w:noVBand="1"/>
      </w:tblPr>
      <w:tblGrid>
        <w:gridCol w:w="1843"/>
        <w:gridCol w:w="6946"/>
      </w:tblGrid>
      <w:tr w:rsidR="0036778E" w:rsidRPr="0036778E" w:rsidTr="00C267BE">
        <w:trPr>
          <w:cantSplit/>
          <w:trHeight w:val="20"/>
          <w:jc w:val="center"/>
        </w:trPr>
        <w:tc>
          <w:tcPr>
            <w:tcW w:w="1843" w:type="dxa"/>
          </w:tcPr>
          <w:p w:rsidR="0036778E" w:rsidRPr="0036778E" w:rsidRDefault="0036778E" w:rsidP="00C267BE">
            <w:pPr>
              <w:rPr>
                <w:rFonts w:eastAsiaTheme="minorEastAsia" w:cs="DejaVu Sans"/>
              </w:rPr>
            </w:pPr>
            <w:r w:rsidRPr="0036778E">
              <w:rPr>
                <w:rFonts w:eastAsiaTheme="minorEastAsia" w:cs="DejaVu Sans"/>
              </w:rPr>
              <w:t>Course title:</w:t>
            </w:r>
          </w:p>
        </w:tc>
        <w:tc>
          <w:tcPr>
            <w:tcW w:w="6946" w:type="dxa"/>
          </w:tcPr>
          <w:p w:rsidR="0036778E" w:rsidRPr="0036778E" w:rsidRDefault="005E14A2" w:rsidP="00B31A36">
            <w:pPr>
              <w:pStyle w:val="INASPtablestyle"/>
              <w:framePr w:wrap="around"/>
              <w:rPr>
                <w:rFonts w:eastAsiaTheme="minorEastAsia"/>
              </w:rPr>
            </w:pPr>
            <w:r w:rsidRPr="00F64BA8">
              <w:t>Bandwidth ma</w:t>
            </w:r>
            <w:r w:rsidR="00B31A36">
              <w:t>nagement and optimization (BMO)</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DejaVu Sans"/>
              </w:rPr>
            </w:pPr>
            <w:r w:rsidRPr="0036778E">
              <w:rPr>
                <w:rFonts w:eastAsiaTheme="minorEastAsia" w:cs="DejaVu Sans"/>
              </w:rPr>
              <w:t xml:space="preserve">Module title: </w:t>
            </w:r>
          </w:p>
        </w:tc>
        <w:tc>
          <w:tcPr>
            <w:tcW w:w="6946" w:type="dxa"/>
          </w:tcPr>
          <w:p w:rsidR="0036778E" w:rsidRPr="0036778E" w:rsidRDefault="00B31A36" w:rsidP="00C267BE">
            <w:pPr>
              <w:pStyle w:val="INASPtablestyle"/>
              <w:framePr w:wrap="around"/>
              <w:rPr>
                <w:rFonts w:eastAsiaTheme="minorEastAsia"/>
              </w:rPr>
            </w:pPr>
            <w:r>
              <w:t>Policy development workshop</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DejaVu Sans"/>
              </w:rPr>
            </w:pPr>
            <w:r w:rsidRPr="0036778E">
              <w:rPr>
                <w:rFonts w:eastAsiaTheme="minorEastAsia" w:cs="DejaVu Sans"/>
              </w:rPr>
              <w:t>Unit title:</w:t>
            </w:r>
          </w:p>
        </w:tc>
        <w:tc>
          <w:tcPr>
            <w:tcW w:w="6946" w:type="dxa"/>
          </w:tcPr>
          <w:p w:rsidR="0036778E" w:rsidRPr="0036778E" w:rsidRDefault="005E14A2" w:rsidP="00C267BE">
            <w:pPr>
              <w:pStyle w:val="INASPtablestyle"/>
              <w:framePr w:wrap="around"/>
              <w:rPr>
                <w:rFonts w:eastAsiaTheme="minorEastAsia"/>
              </w:rPr>
            </w:pPr>
            <w:r>
              <w:t>Unit 0 - Introduction</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No. of unit</w:t>
            </w:r>
          </w:p>
        </w:tc>
        <w:tc>
          <w:tcPr>
            <w:tcW w:w="6946" w:type="dxa"/>
          </w:tcPr>
          <w:p w:rsidR="0036778E" w:rsidRPr="0036778E" w:rsidRDefault="005E14A2" w:rsidP="00C267BE">
            <w:pPr>
              <w:pStyle w:val="INASPtablestyle"/>
              <w:framePr w:wrap="around"/>
              <w:rPr>
                <w:rFonts w:eastAsiaTheme="minorEastAsia" w:cstheme="minorBidi"/>
                <w:szCs w:val="24"/>
              </w:rPr>
            </w:pPr>
            <w:r>
              <w:rPr>
                <w:rFonts w:eastAsiaTheme="minorEastAsia" w:cstheme="minorBidi"/>
                <w:szCs w:val="24"/>
              </w:rPr>
              <w:t>0 of 4</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Session day/time</w:t>
            </w:r>
          </w:p>
        </w:tc>
        <w:tc>
          <w:tcPr>
            <w:tcW w:w="6946" w:type="dxa"/>
          </w:tcPr>
          <w:p w:rsidR="0036778E" w:rsidRPr="0036778E" w:rsidRDefault="0036778E" w:rsidP="00C267BE">
            <w:pPr>
              <w:pStyle w:val="INASPtablestyle"/>
              <w:framePr w:wrap="around"/>
              <w:rPr>
                <w:rFonts w:eastAsiaTheme="minorEastAsia" w:cstheme="minorBidi"/>
                <w:szCs w:val="24"/>
              </w:rPr>
            </w:pP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Length of session</w:t>
            </w:r>
          </w:p>
        </w:tc>
        <w:tc>
          <w:tcPr>
            <w:tcW w:w="6946" w:type="dxa"/>
          </w:tcPr>
          <w:p w:rsidR="0036778E" w:rsidRPr="0036778E" w:rsidRDefault="005E14A2" w:rsidP="00C267BE">
            <w:pPr>
              <w:pStyle w:val="INASPtablestyle"/>
              <w:framePr w:wrap="around"/>
              <w:rPr>
                <w:rFonts w:eastAsiaTheme="minorEastAsia" w:cstheme="minorBidi"/>
                <w:szCs w:val="24"/>
              </w:rPr>
            </w:pPr>
            <w:r>
              <w:t xml:space="preserve">60 to </w:t>
            </w:r>
            <w:r w:rsidRPr="00F64BA8">
              <w:t>90</w:t>
            </w:r>
            <w:r>
              <w:t xml:space="preserve"> minutes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Objective</w:t>
            </w:r>
          </w:p>
        </w:tc>
        <w:tc>
          <w:tcPr>
            <w:tcW w:w="6946" w:type="dxa"/>
          </w:tcPr>
          <w:p w:rsidR="005E14A2" w:rsidRPr="00F64BA8" w:rsidRDefault="005E14A2" w:rsidP="00C267BE">
            <w:pPr>
              <w:pStyle w:val="INASPtablestyle"/>
              <w:framePr w:wrap="around"/>
            </w:pPr>
            <w:r w:rsidRPr="00F64BA8">
              <w:t>At the end of this unit participants will have:</w:t>
            </w:r>
          </w:p>
          <w:p w:rsidR="005E14A2" w:rsidRDefault="005E14A2" w:rsidP="00C267BE">
            <w:pPr>
              <w:pStyle w:val="INASPtablestyle"/>
              <w:framePr w:wrap="around"/>
            </w:pPr>
            <w:r>
              <w:t>An overview of the workshop</w:t>
            </w:r>
          </w:p>
          <w:p w:rsidR="005E14A2" w:rsidRDefault="005E14A2" w:rsidP="00C267BE">
            <w:pPr>
              <w:pStyle w:val="INASPtablestyle"/>
              <w:framePr w:wrap="around"/>
            </w:pPr>
            <w:r>
              <w:t>Interacted among themsel</w:t>
            </w:r>
            <w:bookmarkStart w:id="1" w:name="_GoBack"/>
            <w:bookmarkEnd w:id="1"/>
            <w:r>
              <w:t>ves</w:t>
            </w:r>
          </w:p>
          <w:p w:rsidR="0036778E" w:rsidRPr="005E14A2" w:rsidRDefault="005E14A2" w:rsidP="00C267BE">
            <w:pPr>
              <w:pStyle w:val="INASPtablestyle"/>
              <w:framePr w:wrap="around"/>
              <w:rPr>
                <w:rFonts w:eastAsiaTheme="minorEastAsia" w:cstheme="minorBidi"/>
                <w:szCs w:val="24"/>
              </w:rPr>
            </w:pPr>
            <w:r>
              <w:t>Reflected on the nature of problems of collective choice and what the implications for bandwidth management are</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Purpose</w:t>
            </w:r>
          </w:p>
        </w:tc>
        <w:tc>
          <w:tcPr>
            <w:tcW w:w="6946" w:type="dxa"/>
          </w:tcPr>
          <w:p w:rsidR="001A2841" w:rsidRDefault="001A2841" w:rsidP="001A2841">
            <w:pPr>
              <w:pStyle w:val="INASPtablestyle"/>
              <w:framePr w:wrap="around"/>
            </w:pPr>
            <w:r>
              <w:t>Workshop introduction:</w:t>
            </w:r>
          </w:p>
          <w:p w:rsidR="001A2841" w:rsidRDefault="001A2841" w:rsidP="001A2841">
            <w:pPr>
              <w:pStyle w:val="INASPtablestyle"/>
              <w:framePr w:wrap="around"/>
            </w:pPr>
            <w:r>
              <w:t>About INASP and TENET;</w:t>
            </w:r>
          </w:p>
          <w:p w:rsidR="001A2841" w:rsidRDefault="001A2841" w:rsidP="001A2841">
            <w:pPr>
              <w:pStyle w:val="INASPtablestyle"/>
              <w:framePr w:wrap="around"/>
            </w:pPr>
            <w:r>
              <w:t>About the participants;</w:t>
            </w:r>
          </w:p>
          <w:p w:rsidR="0036778E" w:rsidRPr="0036778E" w:rsidRDefault="001A2841" w:rsidP="001A2841">
            <w:pPr>
              <w:pStyle w:val="INASPtablestyle"/>
              <w:framePr w:wrap="around"/>
              <w:rPr>
                <w:rFonts w:eastAsiaTheme="minorEastAsia" w:cstheme="minorBidi"/>
                <w:szCs w:val="24"/>
              </w:rPr>
            </w:pPr>
            <w:r>
              <w:t>About the workshop structure, materials and rules.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Participant Profile</w:t>
            </w:r>
          </w:p>
        </w:tc>
        <w:tc>
          <w:tcPr>
            <w:tcW w:w="6946" w:type="dxa"/>
          </w:tcPr>
          <w:p w:rsidR="005E14A2" w:rsidRDefault="005E14A2" w:rsidP="00C267BE">
            <w:pPr>
              <w:pStyle w:val="INASPtablestyle"/>
              <w:framePr w:wrap="around"/>
            </w:pPr>
            <w:r>
              <w:t>ICT/Computer centre director and/or deputy director responsible for ICT policy development and implementation;</w:t>
            </w:r>
          </w:p>
          <w:p w:rsidR="0036778E" w:rsidRPr="00C267BE" w:rsidRDefault="005E14A2" w:rsidP="00C267BE">
            <w:pPr>
              <w:pStyle w:val="INASPtablestyle"/>
              <w:framePr w:wrap="around"/>
              <w:rPr>
                <w:rFonts w:eastAsiaTheme="minorEastAsia" w:cstheme="minorBidi"/>
                <w:szCs w:val="24"/>
              </w:rPr>
            </w:pPr>
            <w:r>
              <w:t>Other senior staff responsible for the development and implementation of ICT and related policies.</w:t>
            </w:r>
          </w:p>
          <w:p w:rsidR="00C267BE" w:rsidRPr="005E14A2" w:rsidRDefault="00C267BE" w:rsidP="00C267BE">
            <w:pPr>
              <w:pStyle w:val="INASPtablestyle"/>
              <w:framePr w:wrap="around"/>
              <w:rPr>
                <w:rFonts w:eastAsiaTheme="minorEastAsia" w:cstheme="minorBidi"/>
                <w:szCs w:val="24"/>
              </w:rPr>
            </w:pPr>
            <w:r>
              <w:t>Participants should be those people who will actually manage any ICT related policy development work and/or those that will author the actual policy documents.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Pre-workshop activities</w:t>
            </w:r>
          </w:p>
        </w:tc>
        <w:tc>
          <w:tcPr>
            <w:tcW w:w="6946" w:type="dxa"/>
          </w:tcPr>
          <w:p w:rsidR="0036778E" w:rsidRPr="0036778E" w:rsidRDefault="005E14A2" w:rsidP="00C267BE">
            <w:pPr>
              <w:pStyle w:val="INASPtablestyle"/>
              <w:framePr w:wrap="around"/>
              <w:rPr>
                <w:rFonts w:eastAsiaTheme="minorEastAsia" w:cstheme="minorBidi"/>
                <w:szCs w:val="24"/>
              </w:rPr>
            </w:pPr>
            <w:r w:rsidRPr="005E14A2">
              <w:rPr>
                <w:rFonts w:eastAsiaTheme="minorEastAsia" w:cstheme="minorBidi"/>
                <w:szCs w:val="24"/>
              </w:rPr>
              <w:t>Participants will have identified the Acceptable Use Policy (AUP) used within their institutions, of the lack of it, before coming to the workshop (see: facilitator notes on pre-workshop activities)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Room Layout</w:t>
            </w:r>
          </w:p>
        </w:tc>
        <w:tc>
          <w:tcPr>
            <w:tcW w:w="6946" w:type="dxa"/>
          </w:tcPr>
          <w:p w:rsidR="0036778E" w:rsidRDefault="005E14A2" w:rsidP="00C267BE">
            <w:pPr>
              <w:pStyle w:val="INASPtablestyle"/>
              <w:framePr w:wrap="around"/>
            </w:pPr>
            <w:r>
              <w:t>Meeting room suitable for up to 20 participants seated in four groups of five</w:t>
            </w:r>
          </w:p>
          <w:p w:rsidR="005E14A2" w:rsidRPr="005E14A2" w:rsidRDefault="005E14A2" w:rsidP="00C267BE">
            <w:pPr>
              <w:pStyle w:val="INASPtablestyle"/>
              <w:framePr w:wrap="around"/>
            </w:pPr>
            <w:r>
              <w:t>Area suitable for break out discussions and refreshments.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lastRenderedPageBreak/>
              <w:t>Number of Participants</w:t>
            </w:r>
          </w:p>
        </w:tc>
        <w:tc>
          <w:tcPr>
            <w:tcW w:w="6946" w:type="dxa"/>
          </w:tcPr>
          <w:p w:rsidR="0036778E" w:rsidRPr="0036778E" w:rsidRDefault="005E14A2" w:rsidP="00C267BE">
            <w:pPr>
              <w:pStyle w:val="INASPtablestyle"/>
              <w:framePr w:wrap="around"/>
              <w:rPr>
                <w:rFonts w:eastAsiaTheme="minorEastAsia" w:cstheme="minorBidi"/>
                <w:szCs w:val="24"/>
              </w:rPr>
            </w:pPr>
            <w:r>
              <w:rPr>
                <w:rFonts w:eastAsiaTheme="minorEastAsia" w:cstheme="minorBidi"/>
                <w:szCs w:val="24"/>
              </w:rPr>
              <w:t>Up to 20</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Files and Materials</w:t>
            </w:r>
          </w:p>
        </w:tc>
        <w:tc>
          <w:tcPr>
            <w:tcW w:w="6946" w:type="dxa"/>
          </w:tcPr>
          <w:p w:rsidR="0036778E" w:rsidRPr="0036778E" w:rsidRDefault="005E14A2" w:rsidP="00C267BE">
            <w:pPr>
              <w:pStyle w:val="INASPtablestyle"/>
              <w:framePr w:wrap="around"/>
              <w:rPr>
                <w:rFonts w:eastAsiaTheme="minorEastAsia" w:cstheme="minorBidi"/>
                <w:szCs w:val="24"/>
              </w:rPr>
            </w:pPr>
            <w:r w:rsidRPr="00F64BA8">
              <w:t>Presentation</w:t>
            </w:r>
            <w:r>
              <w:t>s</w:t>
            </w:r>
            <w:r w:rsidRPr="00F64BA8">
              <w:t>; exercises</w:t>
            </w:r>
            <w:r>
              <w:t>.</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Equipment needed</w:t>
            </w:r>
          </w:p>
        </w:tc>
        <w:tc>
          <w:tcPr>
            <w:tcW w:w="6946" w:type="dxa"/>
          </w:tcPr>
          <w:p w:rsidR="005E14A2" w:rsidRDefault="005E14A2" w:rsidP="00C267BE">
            <w:pPr>
              <w:pStyle w:val="INASPtablestyle"/>
              <w:framePr w:wrap="around"/>
            </w:pPr>
            <w:r>
              <w:t>Presentation facilities (data projector, projection screen/wall);</w:t>
            </w:r>
          </w:p>
          <w:p w:rsidR="0036778E" w:rsidRPr="005E14A2" w:rsidRDefault="005E14A2" w:rsidP="00C267BE">
            <w:pPr>
              <w:pStyle w:val="INASPtablestyle"/>
              <w:framePr w:wrap="around"/>
              <w:rPr>
                <w:rFonts w:cs="Times New Roman"/>
              </w:rPr>
            </w:pPr>
            <w:r>
              <w:t>Flip chart stands, paper and pens;</w:t>
            </w:r>
          </w:p>
        </w:tc>
      </w:tr>
      <w:tr w:rsidR="00801E79" w:rsidRPr="0036778E" w:rsidTr="00C267BE">
        <w:trPr>
          <w:cantSplit/>
          <w:trHeight w:val="20"/>
          <w:jc w:val="center"/>
        </w:trPr>
        <w:tc>
          <w:tcPr>
            <w:tcW w:w="1843" w:type="dxa"/>
          </w:tcPr>
          <w:p w:rsidR="00801E79" w:rsidRPr="0036778E" w:rsidRDefault="00801E79" w:rsidP="00C267BE">
            <w:pPr>
              <w:rPr>
                <w:rFonts w:eastAsiaTheme="minorEastAsia" w:cstheme="minorBidi"/>
                <w:szCs w:val="24"/>
              </w:rPr>
            </w:pPr>
            <w:r>
              <w:rPr>
                <w:rFonts w:eastAsiaTheme="minorEastAsia" w:cstheme="minorBidi"/>
                <w:szCs w:val="24"/>
              </w:rPr>
              <w:t>Suggested Methodologies</w:t>
            </w:r>
          </w:p>
        </w:tc>
        <w:tc>
          <w:tcPr>
            <w:tcW w:w="6946" w:type="dxa"/>
          </w:tcPr>
          <w:p w:rsidR="00801E79" w:rsidRPr="00801E79" w:rsidRDefault="00801E79" w:rsidP="00801E79">
            <w:pPr>
              <w:pStyle w:val="INASPtablestyle"/>
              <w:framePr w:wrap="around"/>
            </w:pPr>
            <w:r w:rsidRPr="00801E79">
              <w:t xml:space="preserve">Presentation (30 minutes </w:t>
            </w:r>
            <w:proofErr w:type="spellStart"/>
            <w:r w:rsidRPr="00801E79">
              <w:t>ca</w:t>
            </w:r>
            <w:proofErr w:type="spellEnd"/>
            <w:r w:rsidRPr="00801E79">
              <w:t>);</w:t>
            </w:r>
          </w:p>
          <w:p w:rsidR="00801E79" w:rsidRDefault="00801E79" w:rsidP="00801E79">
            <w:pPr>
              <w:pStyle w:val="INASPtablestyle"/>
              <w:framePr w:wrap="around"/>
            </w:pPr>
            <w:r w:rsidRPr="00801E79">
              <w:t>Exercise “Ice-breaker” (30 to 60 minutes);</w:t>
            </w:r>
          </w:p>
        </w:tc>
      </w:tr>
    </w:tbl>
    <w:p w:rsidR="0036778E" w:rsidRPr="0036778E" w:rsidRDefault="0036778E" w:rsidP="0036778E">
      <w:pPr>
        <w:rPr>
          <w:rFonts w:eastAsiaTheme="majorEastAsia"/>
        </w:rPr>
      </w:pPr>
    </w:p>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 xml:space="preserve">Use </w:t>
      </w:r>
      <w:proofErr w:type="spellStart"/>
      <w:r w:rsidRPr="0036778E">
        <w:rPr>
          <w:rFonts w:eastAsiaTheme="majorEastAsia"/>
        </w:rPr>
        <w:t>Powerpoint</w:t>
      </w:r>
      <w:proofErr w:type="spellEnd"/>
      <w:r w:rsidRPr="0036778E">
        <w:rPr>
          <w:rFonts w:eastAsiaTheme="majorEastAsia"/>
        </w:rPr>
        <w:t xml:space="preserve">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r w:rsidRPr="0036778E">
        <w:rPr>
          <w:rFonts w:eastAsiaTheme="majorEastAsia"/>
        </w:rPr>
        <w:t xml:space="preserve">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9"/>
      <w:headerReference w:type="first" r:id="rId10"/>
      <w:footerReference w:type="first" r:id="rId11"/>
      <w:type w:val="continuous"/>
      <w:pgSz w:w="11900" w:h="16840" w:code="9"/>
      <w:pgMar w:top="1440" w:right="1440" w:bottom="1440" w:left="1440"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E0F" w:rsidRDefault="00E17E0F" w:rsidP="0026186A">
      <w:r>
        <w:separator/>
      </w:r>
    </w:p>
  </w:endnote>
  <w:endnote w:type="continuationSeparator" w:id="0">
    <w:p w:rsidR="00E17E0F" w:rsidRDefault="00E17E0F"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1A2841" w:rsidP="0026186A">
    <w:pPr>
      <w:pStyle w:val="INASPBodycopy"/>
      <w:rPr>
        <w:sz w:val="16"/>
        <w:szCs w:val="16"/>
      </w:rPr>
    </w:pPr>
    <w:r>
      <w:pict>
        <v:rect id="_x0000_i1025"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1A2841">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36778E" w:rsidP="002E7C4D">
          <w:pPr>
            <w:pStyle w:val="Footer"/>
          </w:pPr>
          <w:r>
            <w:t>INSERT FILE NAME FIELD</w:t>
          </w:r>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1A2841">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E0F" w:rsidRDefault="00E17E0F" w:rsidP="0026186A">
      <w:r>
        <w:separator/>
      </w:r>
    </w:p>
  </w:footnote>
  <w:footnote w:type="continuationSeparator" w:id="0">
    <w:p w:rsidR="00E17E0F" w:rsidRDefault="00E17E0F"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206E99A3" wp14:editId="4E08CA85">
          <wp:extent cx="5718810" cy="74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A34A0"/>
    <w:multiLevelType w:val="hybridMultilevel"/>
    <w:tmpl w:val="28AEF2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7EC6486"/>
    <w:multiLevelType w:val="hybridMultilevel"/>
    <w:tmpl w:val="73527A68"/>
    <w:lvl w:ilvl="0" w:tplc="B00896D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C326388"/>
    <w:multiLevelType w:val="hybridMultilevel"/>
    <w:tmpl w:val="3B78C7E6"/>
    <w:lvl w:ilvl="0" w:tplc="6D4A4F36">
      <w:start w:val="1"/>
      <w:numFmt w:val="bullet"/>
      <w:pStyle w:val="BullText"/>
      <w:lvlText w:val=""/>
      <w:lvlJc w:val="left"/>
      <w:pPr>
        <w:tabs>
          <w:tab w:val="num" w:pos="360"/>
        </w:tabs>
        <w:ind w:left="536" w:hanging="176"/>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nsid w:val="1E9A28D9"/>
    <w:multiLevelType w:val="hybridMultilevel"/>
    <w:tmpl w:val="A8AEA60A"/>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CFE5517"/>
    <w:multiLevelType w:val="hybridMultilevel"/>
    <w:tmpl w:val="4AD2E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DE1D17"/>
    <w:multiLevelType w:val="hybridMultilevel"/>
    <w:tmpl w:val="3DD6B4DA"/>
    <w:lvl w:ilvl="0" w:tplc="B00896D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250236"/>
    <w:multiLevelType w:val="hybridMultilevel"/>
    <w:tmpl w:val="2296235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063306"/>
    <w:multiLevelType w:val="hybridMultilevel"/>
    <w:tmpl w:val="5C1CFFD6"/>
    <w:lvl w:ilvl="0" w:tplc="B00896D6">
      <w:numFmt w:val="bullet"/>
      <w:lvlText w:val="•"/>
      <w:lvlJc w:val="left"/>
      <w:pPr>
        <w:ind w:left="1440" w:hanging="72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5B225F06"/>
    <w:multiLevelType w:val="hybridMultilevel"/>
    <w:tmpl w:val="E13668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3E0E6C"/>
    <w:multiLevelType w:val="hybridMultilevel"/>
    <w:tmpl w:val="DEF86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7"/>
  </w:num>
  <w:num w:numId="3">
    <w:abstractNumId w:val="18"/>
  </w:num>
  <w:num w:numId="4">
    <w:abstractNumId w:val="0"/>
  </w:num>
  <w:num w:numId="5">
    <w:abstractNumId w:val="15"/>
  </w:num>
  <w:num w:numId="6">
    <w:abstractNumId w:val="4"/>
  </w:num>
  <w:num w:numId="7">
    <w:abstractNumId w:val="9"/>
  </w:num>
  <w:num w:numId="8">
    <w:abstractNumId w:val="2"/>
  </w:num>
  <w:num w:numId="9">
    <w:abstractNumId w:val="16"/>
  </w:num>
  <w:num w:numId="10">
    <w:abstractNumId w:val="1"/>
  </w:num>
  <w:num w:numId="11">
    <w:abstractNumId w:val="14"/>
  </w:num>
  <w:num w:numId="12">
    <w:abstractNumId w:val="8"/>
  </w:num>
  <w:num w:numId="13">
    <w:abstractNumId w:val="13"/>
  </w:num>
  <w:num w:numId="14">
    <w:abstractNumId w:val="6"/>
  </w:num>
  <w:num w:numId="15">
    <w:abstractNumId w:val="11"/>
  </w:num>
  <w:num w:numId="16">
    <w:abstractNumId w:val="10"/>
  </w:num>
  <w:num w:numId="17">
    <w:abstractNumId w:val="3"/>
  </w:num>
  <w:num w:numId="18">
    <w:abstractNumId w:val="12"/>
  </w:num>
  <w:num w:numId="1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E"/>
    <w:rsid w:val="00024696"/>
    <w:rsid w:val="000270ED"/>
    <w:rsid w:val="00027704"/>
    <w:rsid w:val="00051F79"/>
    <w:rsid w:val="0005710E"/>
    <w:rsid w:val="00086486"/>
    <w:rsid w:val="00091D00"/>
    <w:rsid w:val="00095F17"/>
    <w:rsid w:val="000C2FD4"/>
    <w:rsid w:val="000D0E25"/>
    <w:rsid w:val="000D31F8"/>
    <w:rsid w:val="000D6A61"/>
    <w:rsid w:val="00113A4F"/>
    <w:rsid w:val="00122653"/>
    <w:rsid w:val="00164C77"/>
    <w:rsid w:val="00187F50"/>
    <w:rsid w:val="001903FB"/>
    <w:rsid w:val="001A2841"/>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853B1"/>
    <w:rsid w:val="00493962"/>
    <w:rsid w:val="004953C2"/>
    <w:rsid w:val="004A0871"/>
    <w:rsid w:val="004A17FC"/>
    <w:rsid w:val="004A70D2"/>
    <w:rsid w:val="004C10E2"/>
    <w:rsid w:val="004C202F"/>
    <w:rsid w:val="004D6C1D"/>
    <w:rsid w:val="004F7DF6"/>
    <w:rsid w:val="005008C7"/>
    <w:rsid w:val="00564BFA"/>
    <w:rsid w:val="005950C8"/>
    <w:rsid w:val="00597585"/>
    <w:rsid w:val="005A1DC8"/>
    <w:rsid w:val="005B43FD"/>
    <w:rsid w:val="005C4FBA"/>
    <w:rsid w:val="005D421E"/>
    <w:rsid w:val="005D75C9"/>
    <w:rsid w:val="005E14A2"/>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01E79"/>
    <w:rsid w:val="00814370"/>
    <w:rsid w:val="00816B16"/>
    <w:rsid w:val="00823430"/>
    <w:rsid w:val="008459DA"/>
    <w:rsid w:val="00852D1A"/>
    <w:rsid w:val="008632D4"/>
    <w:rsid w:val="00876D4F"/>
    <w:rsid w:val="008D6AC8"/>
    <w:rsid w:val="00902E85"/>
    <w:rsid w:val="00903099"/>
    <w:rsid w:val="00952115"/>
    <w:rsid w:val="0097070E"/>
    <w:rsid w:val="00980D64"/>
    <w:rsid w:val="009B61B8"/>
    <w:rsid w:val="009E11FF"/>
    <w:rsid w:val="009E1A1C"/>
    <w:rsid w:val="009F06D6"/>
    <w:rsid w:val="009F1B27"/>
    <w:rsid w:val="009F5EA1"/>
    <w:rsid w:val="00A047FB"/>
    <w:rsid w:val="00A11016"/>
    <w:rsid w:val="00A24881"/>
    <w:rsid w:val="00A4347F"/>
    <w:rsid w:val="00A53E08"/>
    <w:rsid w:val="00A86456"/>
    <w:rsid w:val="00A91E5E"/>
    <w:rsid w:val="00AD0F1E"/>
    <w:rsid w:val="00AD21CF"/>
    <w:rsid w:val="00AD78C3"/>
    <w:rsid w:val="00B02622"/>
    <w:rsid w:val="00B06E8E"/>
    <w:rsid w:val="00B31A36"/>
    <w:rsid w:val="00B37056"/>
    <w:rsid w:val="00B45056"/>
    <w:rsid w:val="00B90F3F"/>
    <w:rsid w:val="00B9759B"/>
    <w:rsid w:val="00BC665F"/>
    <w:rsid w:val="00BE3073"/>
    <w:rsid w:val="00BE5324"/>
    <w:rsid w:val="00C238C1"/>
    <w:rsid w:val="00C267BE"/>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Text">
    <w:name w:val="Bull Text"/>
    <w:basedOn w:val="Normal"/>
    <w:rsid w:val="001A2841"/>
    <w:pPr>
      <w:numPr>
        <w:numId w:val="19"/>
      </w:numPr>
      <w:spacing w:line="300" w:lineRule="exact"/>
      <w:jc w:val="both"/>
    </w:pPr>
    <w:rPr>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Text">
    <w:name w:val="Bull Text"/>
    <w:basedOn w:val="Normal"/>
    <w:rsid w:val="001A2841"/>
    <w:pPr>
      <w:numPr>
        <w:numId w:val="19"/>
      </w:numPr>
      <w:spacing w:line="300" w:lineRule="exact"/>
      <w:jc w:val="both"/>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994331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109C1-EC7F-452F-8CEA-210A5FBD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Finnis</dc:creator>
  <cp:lastModifiedBy>Aptivate</cp:lastModifiedBy>
  <cp:revision>4</cp:revision>
  <cp:lastPrinted>2013-04-22T14:15:00Z</cp:lastPrinted>
  <dcterms:created xsi:type="dcterms:W3CDTF">2013-08-21T10:01:00Z</dcterms:created>
  <dcterms:modified xsi:type="dcterms:W3CDTF">2013-08-21T10:07:00Z</dcterms:modified>
</cp:coreProperties>
</file>